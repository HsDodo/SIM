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CFA72" w14:textId="2CEF4824" w:rsidR="00D32E7C" w:rsidRPr="0024350A" w:rsidRDefault="003E4027">
      <w:pPr>
        <w:rPr>
          <w:i/>
          <w:iCs/>
        </w:rPr>
      </w:pPr>
      <w:r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A59252" wp14:editId="55F0A2D1">
                <wp:simplePos x="0" y="0"/>
                <wp:positionH relativeFrom="column">
                  <wp:posOffset>-645566</wp:posOffset>
                </wp:positionH>
                <wp:positionV relativeFrom="paragraph">
                  <wp:posOffset>4776826</wp:posOffset>
                </wp:positionV>
                <wp:extent cx="6956755" cy="2406700"/>
                <wp:effectExtent l="0" t="0" r="0" b="0"/>
                <wp:wrapNone/>
                <wp:docPr id="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56755" cy="240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36A0014D" w14:textId="70C49C6B" w:rsidR="00D32E7C" w:rsidRPr="00C152BF" w:rsidRDefault="00C80541" w:rsidP="00C152BF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984806" w:themeColor="accent6" w:themeShade="80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984806" w:themeColor="accent6" w:themeShade="80"/>
                                <w:kern w:val="24"/>
                                <w:sz w:val="20"/>
                                <w:szCs w:val="20"/>
                              </w:rPr>
                              <w:t>基于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984806" w:themeColor="accent6" w:themeShade="80"/>
                                <w:kern w:val="24"/>
                                <w:sz w:val="20"/>
                                <w:szCs w:val="20"/>
                              </w:rPr>
                              <w:t>微服务的即时通讯项目</w:t>
                            </w:r>
                          </w:p>
                          <w:p w14:paraId="2BE69448" w14:textId="07884006" w:rsidR="00C152BF" w:rsidRPr="00C152BF" w:rsidRDefault="00157D6F" w:rsidP="00C152BF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技术栈：</w:t>
                            </w:r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go</w:t>
                            </w:r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-zero</w:t>
                            </w:r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、gorm、</w:t>
                            </w:r>
                            <w:proofErr w:type="spellStart"/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redis</w:t>
                            </w:r>
                            <w:proofErr w:type="spellEnd"/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</w:t>
                            </w:r>
                            <w:proofErr w:type="spellStart"/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mysql</w:t>
                            </w:r>
                            <w:proofErr w:type="spellEnd"/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</w:t>
                            </w:r>
                            <w:proofErr w:type="spellStart"/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kafka</w:t>
                            </w:r>
                            <w:proofErr w:type="spellEnd"/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、docker</w:t>
                            </w:r>
                            <w:r w:rsidR="00B22655"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-compose</w:t>
                            </w:r>
                          </w:p>
                          <w:p w14:paraId="7AD53D0E" w14:textId="46F9AA26" w:rsidR="00D32E7C" w:rsidRDefault="006C6555" w:rsidP="00C152BF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2B000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项目描述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：</w:t>
                            </w:r>
                            <w:r w:rsidR="00C152BF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仿QQ</w:t>
                            </w:r>
                            <w:r w:rsidR="00C152BF"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的</w:t>
                            </w:r>
                            <w:r w:rsidR="00C152BF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即时通讯项目</w:t>
                            </w:r>
                            <w:r w:rsidR="002B000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,</w:t>
                            </w:r>
                            <w:r w:rsidR="002B000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主要</w:t>
                            </w:r>
                            <w:r w:rsidR="002B000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功能包括：用户服务、群聊服务、认证服务、系统服务、文件服务、网关组成等</w:t>
                            </w:r>
                          </w:p>
                          <w:p w14:paraId="73015C2D" w14:textId="43FD0901" w:rsidR="002B000F" w:rsidRDefault="002B000F" w:rsidP="00C152BF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2B000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主要工作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：</w:t>
                            </w:r>
                          </w:p>
                          <w:p w14:paraId="5D4F3577" w14:textId="653709CD" w:rsidR="002B000F" w:rsidRDefault="002B000F" w:rsidP="002B000F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34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使用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Nacos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 进行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配置管理</w:t>
                            </w:r>
                          </w:p>
                          <w:p w14:paraId="3E49272D" w14:textId="6DFF58BF" w:rsidR="002B000F" w:rsidRDefault="002B000F" w:rsidP="002B000F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登录时颁发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Jwt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 Token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，访问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接口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时统一先走网关认证，认证通过后使用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反向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代理进行请求转发，若是可缓存的</w:t>
                            </w:r>
                            <w:r w:rsidR="00EB11FD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响应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则将其缓存进 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redis</w:t>
                            </w:r>
                            <w:proofErr w:type="spellEnd"/>
                          </w:p>
                          <w:p w14:paraId="7768047C" w14:textId="302FDC10" w:rsidR="002B000F" w:rsidRDefault="00EB11FD" w:rsidP="002B000F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实现微信</w:t>
                            </w:r>
                            <w:r w:rsidR="00256650"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OAuth2</w:t>
                            </w:r>
                            <w:r w:rsidR="002C3E31"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登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录，可获取微信个人基础信息</w:t>
                            </w:r>
                          </w:p>
                          <w:p w14:paraId="6DD3110B" w14:textId="01F67E7C" w:rsidR="00EB11FD" w:rsidRDefault="00EB11FD" w:rsidP="002B000F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使用go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-zero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与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grpc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框架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实现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rpc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服务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，将go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-zero的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服务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和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rpc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服务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分开实现，结构清晰、功能明确</w:t>
                            </w:r>
                          </w:p>
                          <w:p w14:paraId="13C107EB" w14:textId="3AB404AD" w:rsidR="00EB11FD" w:rsidRDefault="00EB11FD" w:rsidP="002B000F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使用 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ApiFox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 进行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项目接口的测试，使用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docsify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 进行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项目文档的记录</w:t>
                            </w:r>
                          </w:p>
                          <w:p w14:paraId="272442C8" w14:textId="55542340" w:rsidR="00EB11FD" w:rsidRDefault="00EB11FD" w:rsidP="002B000F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使用docker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 + WSL 进行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开发环境的搭建，如 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mysql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redis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nacos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etcd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等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环境的部署</w:t>
                            </w:r>
                          </w:p>
                          <w:p w14:paraId="17D921A6" w14:textId="00AB1098" w:rsidR="00EB11FD" w:rsidRDefault="00EB11FD" w:rsidP="002B000F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使用反射机制进行一些功能的实现，如</w:t>
                            </w:r>
                            <w:r w:rsidR="003A7D9D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用户信息修改，用反射简化代码</w:t>
                            </w:r>
                          </w:p>
                          <w:p w14:paraId="3DA8393D" w14:textId="4BB31A6E" w:rsidR="00BD2C1D" w:rsidRPr="002B000F" w:rsidRDefault="00BD2C1D" w:rsidP="002B000F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使用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kafka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实现群聊消息的传递</w:t>
                            </w:r>
                          </w:p>
                          <w:p w14:paraId="04FC6D5D" w14:textId="35F33742" w:rsidR="00C152BF" w:rsidRDefault="00C152BF" w:rsidP="006C6555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</w:p>
                          <w:p w14:paraId="4E9BA602" w14:textId="77777777" w:rsidR="0038286D" w:rsidRPr="002B000F" w:rsidRDefault="0038286D" w:rsidP="006C6555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vert="horz" wrap="square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59252" id="Rectangle 3" o:spid="_x0000_s1026" style="position:absolute;left:0;text-align:left;margin-left:-50.85pt;margin-top:376.15pt;width:547.8pt;height:189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" filled="f" stroked="f">
                <v:textbox>
                  <w:txbxContent>
                    <w:p w14:paraId="36A0014D" w14:textId="70C49C6B" w:rsidR="00D32E7C" w:rsidRPr="00C152BF" w:rsidRDefault="00C80541" w:rsidP="00C152BF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984806" w:themeColor="accent6" w:themeShade="80"/>
                          <w:kern w:val="24"/>
                          <w:sz w:val="20"/>
                          <w:szCs w:val="20"/>
                        </w:rPr>
                      </w:pPr>
                      <w:r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984806" w:themeColor="accent6" w:themeShade="80"/>
                          <w:kern w:val="24"/>
                          <w:sz w:val="20"/>
                          <w:szCs w:val="20"/>
                        </w:rPr>
                        <w:t>基于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984806" w:themeColor="accent6" w:themeShade="80"/>
                          <w:kern w:val="24"/>
                          <w:sz w:val="20"/>
                          <w:szCs w:val="20"/>
                        </w:rPr>
                        <w:t>微服务的即时通讯项目</w:t>
                      </w:r>
                    </w:p>
                    <w:p w14:paraId="2BE69448" w14:textId="07884006" w:rsidR="00C152BF" w:rsidRPr="00C152BF" w:rsidRDefault="00157D6F" w:rsidP="00C152BF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技术栈：</w:t>
                      </w:r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go</w:t>
                      </w:r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-zero</w:t>
                      </w:r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、gorm、</w:t>
                      </w:r>
                      <w:proofErr w:type="spellStart"/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redis</w:t>
                      </w:r>
                      <w:proofErr w:type="spellEnd"/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</w:t>
                      </w:r>
                      <w:proofErr w:type="spellStart"/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mysql</w:t>
                      </w:r>
                      <w:proofErr w:type="spellEnd"/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</w:t>
                      </w:r>
                      <w:proofErr w:type="spellStart"/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kafka</w:t>
                      </w:r>
                      <w:proofErr w:type="spellEnd"/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、docker</w:t>
                      </w:r>
                      <w:r w:rsidR="00B22655"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-compose</w:t>
                      </w:r>
                    </w:p>
                    <w:p w14:paraId="7AD53D0E" w14:textId="46F9AA26" w:rsidR="00D32E7C" w:rsidRDefault="006C6555" w:rsidP="00C152BF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2B000F">
                        <w:rPr>
                          <w:rFonts w:ascii="阿里妈妈方圆体 VF SemiBold" w:eastAsia="阿里妈妈方圆体 VF SemiBold" w:hAnsi="阿里妈妈方圆体 VF SemiBold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项目描述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：</w:t>
                      </w:r>
                      <w:r w:rsidR="00C152BF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仿QQ</w:t>
                      </w:r>
                      <w:r w:rsidR="00C152BF"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的</w:t>
                      </w:r>
                      <w:r w:rsidR="00C152BF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即时通讯项目</w:t>
                      </w:r>
                      <w:r w:rsidR="002B000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,</w:t>
                      </w:r>
                      <w:r w:rsidR="002B000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主要</w:t>
                      </w:r>
                      <w:r w:rsidR="002B000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功能包括：用户服务、群聊服务、认证服务、系统服务、文件服务、网关组成等</w:t>
                      </w:r>
                    </w:p>
                    <w:p w14:paraId="73015C2D" w14:textId="43FD0901" w:rsidR="002B000F" w:rsidRDefault="002B000F" w:rsidP="00C152BF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2B000F"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主要工作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：</w:t>
                      </w:r>
                    </w:p>
                    <w:p w14:paraId="5D4F3577" w14:textId="653709CD" w:rsidR="002B000F" w:rsidRDefault="002B000F" w:rsidP="002B000F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34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使用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Nacos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 进行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配置管理</w:t>
                      </w:r>
                    </w:p>
                    <w:p w14:paraId="3E49272D" w14:textId="6DFF58BF" w:rsidR="002B000F" w:rsidRDefault="002B000F" w:rsidP="002B000F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登录时颁发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Jwt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 Token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，访问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api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接口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时统一先走网关认证，认证通过后使用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反向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代理进行请求转发，若是可缓存的</w:t>
                      </w:r>
                      <w:r w:rsidR="00EB11FD"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响应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则将其缓存进 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redis</w:t>
                      </w:r>
                      <w:proofErr w:type="spellEnd"/>
                    </w:p>
                    <w:p w14:paraId="7768047C" w14:textId="302FDC10" w:rsidR="002B000F" w:rsidRDefault="00EB11FD" w:rsidP="002B000F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实现微信</w:t>
                      </w:r>
                      <w:r w:rsidR="00256650"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OAuth2</w:t>
                      </w:r>
                      <w:r w:rsidR="002C3E31"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登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录，可获取微信个人基础信息</w:t>
                      </w:r>
                    </w:p>
                    <w:p w14:paraId="6DD3110B" w14:textId="01F67E7C" w:rsidR="00EB11FD" w:rsidRDefault="00EB11FD" w:rsidP="002B000F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使用go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-zero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与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grpc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框架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实现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rpc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服务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，将go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-zero的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api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服务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和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rpc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服务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分开实现，结构清晰、功能明确</w:t>
                      </w:r>
                    </w:p>
                    <w:p w14:paraId="13C107EB" w14:textId="3AB404AD" w:rsidR="00EB11FD" w:rsidRDefault="00EB11FD" w:rsidP="002B000F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使用 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ApiFox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 进行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项目接口的测试，使用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docsify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 进行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项目文档的记录</w:t>
                      </w:r>
                    </w:p>
                    <w:p w14:paraId="272442C8" w14:textId="55542340" w:rsidR="00EB11FD" w:rsidRDefault="00EB11FD" w:rsidP="002B000F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使用docker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 + WSL 进行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开发环境的搭建，如 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mysql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redis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nacos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etcd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等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环境的部署</w:t>
                      </w:r>
                    </w:p>
                    <w:p w14:paraId="17D921A6" w14:textId="00AB1098" w:rsidR="00EB11FD" w:rsidRDefault="00EB11FD" w:rsidP="002B000F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使用反射机制进行一些功能的实现，如</w:t>
                      </w:r>
                      <w:r w:rsidR="003A7D9D"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用户信息修改，用反射简化代码</w:t>
                      </w:r>
                    </w:p>
                    <w:p w14:paraId="3DA8393D" w14:textId="4BB31A6E" w:rsidR="00BD2C1D" w:rsidRPr="002B000F" w:rsidRDefault="00BD2C1D" w:rsidP="002B000F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使用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kafka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实现群聊消息的传递</w:t>
                      </w:r>
                    </w:p>
                    <w:p w14:paraId="04FC6D5D" w14:textId="35F33742" w:rsidR="00C152BF" w:rsidRDefault="00C152BF" w:rsidP="006C6555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</w:p>
                    <w:p w14:paraId="4E9BA602" w14:textId="77777777" w:rsidR="0038286D" w:rsidRPr="002B000F" w:rsidRDefault="0038286D" w:rsidP="006C6555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17DC13D" wp14:editId="1E7F8D89">
                <wp:simplePos x="0" y="0"/>
                <wp:positionH relativeFrom="column">
                  <wp:posOffset>-508000</wp:posOffset>
                </wp:positionH>
                <wp:positionV relativeFrom="paragraph">
                  <wp:posOffset>-225122</wp:posOffset>
                </wp:positionV>
                <wp:extent cx="2714625" cy="1098701"/>
                <wp:effectExtent l="0" t="0" r="0" b="6350"/>
                <wp:wrapNone/>
                <wp:docPr id="2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14625" cy="109870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73BC6F7E" w14:textId="23C47AAF" w:rsidR="00D32E7C" w:rsidRPr="00C152BF" w:rsidRDefault="00B22655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8" w:lineRule="auto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姓    名：  </w:t>
                            </w:r>
                            <w:r w:rsidR="00891DF9"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刘</w:t>
                            </w:r>
                            <w:r w:rsidR="00891DF9"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宏森</w:t>
                            </w:r>
                          </w:p>
                          <w:p w14:paraId="1F0E17E8" w14:textId="19E39CD2" w:rsidR="00D32E7C" w:rsidRPr="00C152BF" w:rsidRDefault="00B22655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8" w:lineRule="auto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3"/>
                                <w:szCs w:val="13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年    龄：  2</w:t>
                            </w:r>
                            <w:r w:rsidR="00891DF9"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14:paraId="7623B974" w14:textId="52000D91" w:rsidR="00891DF9" w:rsidRPr="00C152BF" w:rsidRDefault="00891DF9" w:rsidP="005E1588">
                            <w:pPr>
                              <w:pStyle w:val="a9"/>
                              <w:tabs>
                                <w:tab w:val="left" w:pos="475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8" w:lineRule="auto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性</w:t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别： </w:t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 男</w:t>
                            </w:r>
                          </w:p>
                          <w:p w14:paraId="7AE91974" w14:textId="43A35381" w:rsidR="00D32E7C" w:rsidRPr="00C152BF" w:rsidRDefault="00B22655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8" w:lineRule="auto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求职意向：  </w:t>
                            </w:r>
                            <w:proofErr w:type="spellStart"/>
                            <w:r w:rsidR="00891DF9"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golang</w:t>
                            </w:r>
                            <w:proofErr w:type="spellEnd"/>
                            <w:r w:rsidR="00891DF9"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后端</w:t>
                            </w:r>
                            <w:r w:rsidR="00891DF9"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开发 </w:t>
                            </w:r>
                          </w:p>
                          <w:p w14:paraId="1D7B2232" w14:textId="7FC2DDB5" w:rsidR="00846E68" w:rsidRPr="00C152BF" w:rsidRDefault="00891DF9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意向城市： </w:t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西安</w:t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、深圳、上海、杭州</w:t>
                            </w:r>
                            <w:r w:rsidR="003B7664" w:rsidRPr="00C152BF">
                              <w:rPr>
                                <w:rFonts w:ascii="阿里妈妈方圆体 VF SemiBold" w:eastAsia="阿里妈妈方圆体 VF SemiBold" w:hAnsi="阿里妈妈方圆体 VF SemiBold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、南昌</w:t>
                            </w:r>
                          </w:p>
                        </w:txbxContent>
                      </wps:txbx>
                      <wps:bodyPr vert="horz" wrap="square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DC13D" id="_x0000_s1027" style="position:absolute;left:0;text-align:left;margin-left:-40pt;margin-top:-17.75pt;width:213.75pt;height:86.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" filled="f" stroked="f">
                <v:textbox>
                  <w:txbxContent>
                    <w:p w14:paraId="73BC6F7E" w14:textId="23C47AAF" w:rsidR="00D32E7C" w:rsidRPr="00C152BF" w:rsidRDefault="00B22655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8" w:lineRule="auto"/>
                        <w:textAlignment w:val="baseline"/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姓    名：  </w:t>
                      </w:r>
                      <w:r w:rsidR="00891DF9"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刘</w:t>
                      </w:r>
                      <w:r w:rsidR="00891DF9"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宏森</w:t>
                      </w:r>
                    </w:p>
                    <w:p w14:paraId="1F0E17E8" w14:textId="19E39CD2" w:rsidR="00D32E7C" w:rsidRPr="00C152BF" w:rsidRDefault="00B22655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8" w:lineRule="auto"/>
                        <w:textAlignment w:val="baseline"/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3"/>
                          <w:szCs w:val="13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年    龄：  2</w:t>
                      </w:r>
                      <w:r w:rsidR="00891DF9"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4</w:t>
                      </w:r>
                    </w:p>
                    <w:p w14:paraId="7623B974" w14:textId="52000D91" w:rsidR="00891DF9" w:rsidRPr="00C152BF" w:rsidRDefault="00891DF9" w:rsidP="005E1588">
                      <w:pPr>
                        <w:pStyle w:val="a9"/>
                        <w:tabs>
                          <w:tab w:val="left" w:pos="475"/>
                          <w:tab w:val="left" w:pos="1890"/>
                          <w:tab w:val="left" w:pos="2100"/>
                        </w:tabs>
                        <w:spacing w:before="0" w:beforeAutospacing="0" w:after="0" w:afterAutospacing="0" w:line="288" w:lineRule="auto"/>
                        <w:textAlignment w:val="baseline"/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性</w:t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别： </w:t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 男</w:t>
                      </w:r>
                    </w:p>
                    <w:p w14:paraId="7AE91974" w14:textId="43A35381" w:rsidR="00D32E7C" w:rsidRPr="00C152BF" w:rsidRDefault="00B22655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8" w:lineRule="auto"/>
                        <w:textAlignment w:val="baseline"/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求职意向：  </w:t>
                      </w:r>
                      <w:proofErr w:type="spellStart"/>
                      <w:r w:rsidR="00891DF9"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golang</w:t>
                      </w:r>
                      <w:proofErr w:type="spellEnd"/>
                      <w:r w:rsidR="00891DF9"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后端</w:t>
                      </w:r>
                      <w:r w:rsidR="00891DF9"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开发 </w:t>
                      </w:r>
                    </w:p>
                    <w:p w14:paraId="1D7B2232" w14:textId="7FC2DDB5" w:rsidR="00846E68" w:rsidRPr="00C152BF" w:rsidRDefault="00891DF9">
                      <w:pPr>
                        <w:rPr>
                          <w:sz w:val="18"/>
                          <w:szCs w:val="20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意向城市： </w:t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西安</w:t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、深圳、上海、杭州</w:t>
                      </w:r>
                      <w:r w:rsidR="003B7664" w:rsidRPr="00C152BF">
                        <w:rPr>
                          <w:rFonts w:ascii="阿里妈妈方圆体 VF SemiBold" w:eastAsia="阿里妈妈方圆体 VF SemiBold" w:hAnsi="阿里妈妈方圆体 VF SemiBold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、南昌</w:t>
                      </w:r>
                    </w:p>
                  </w:txbxContent>
                </v:textbox>
              </v:rect>
            </w:pict>
          </mc:Fallback>
        </mc:AlternateContent>
      </w:r>
      <w:r w:rsidR="0035056B" w:rsidRPr="0035056B">
        <w:rPr>
          <w:i/>
          <w:iCs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15AF164" wp14:editId="7C30C49C">
                <wp:simplePos x="0" y="0"/>
                <wp:positionH relativeFrom="column">
                  <wp:posOffset>5046345</wp:posOffset>
                </wp:positionH>
                <wp:positionV relativeFrom="paragraph">
                  <wp:posOffset>-305118</wp:posOffset>
                </wp:positionV>
                <wp:extent cx="975360" cy="1146175"/>
                <wp:effectExtent l="0" t="0" r="0" b="0"/>
                <wp:wrapSquare wrapText="bothSides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1146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34FC62" w14:textId="5767EC93" w:rsidR="0035056B" w:rsidRDefault="0035056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3209DA" wp14:editId="083AE541">
                                  <wp:extent cx="752475" cy="1052705"/>
                                  <wp:effectExtent l="0" t="0" r="0" b="0"/>
                                  <wp:docPr id="5" name="图片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6938" cy="10869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19050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5AF164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8" type="#_x0000_t202" style="position:absolute;left:0;text-align:left;margin-left:397.35pt;margin-top:-24.05pt;width:76.8pt;height:90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" filled="f" stroked="f">
                <v:textbox>
                  <w:txbxContent>
                    <w:p w14:paraId="3C34FC62" w14:textId="5767EC93" w:rsidR="0035056B" w:rsidRDefault="0035056B">
                      <w:r>
                        <w:rPr>
                          <w:noProof/>
                        </w:rPr>
                        <w:drawing>
                          <wp:inline distT="0" distB="0" distL="0" distR="0" wp14:anchorId="1F3209DA" wp14:editId="083AE541">
                            <wp:extent cx="752475" cy="1052705"/>
                            <wp:effectExtent l="0" t="0" r="0" b="0"/>
                            <wp:docPr id="5" name="图片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6938" cy="10869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A74C69A" wp14:editId="71608424">
                <wp:simplePos x="0" y="0"/>
                <wp:positionH relativeFrom="column">
                  <wp:posOffset>-726247</wp:posOffset>
                </wp:positionH>
                <wp:positionV relativeFrom="paragraph">
                  <wp:posOffset>8941656</wp:posOffset>
                </wp:positionV>
                <wp:extent cx="6435725" cy="786765"/>
                <wp:effectExtent l="0" t="0" r="0" b="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5725" cy="7867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02E0E029" w14:textId="31466FDA" w:rsidR="00D32E7C" w:rsidRDefault="00B22655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微软雅黑" w:eastAsia="微软雅黑" w:hAnsi="微软雅黑" w:cs="Times New Roman"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</w:rPr>
                              <w:t>大学英语</w:t>
                            </w:r>
                            <w:r w:rsidR="00BE3209">
                              <w:rPr>
                                <w:rFonts w:ascii="微软雅黑" w:eastAsia="微软雅黑" w:hAnsi="微软雅黑" w:cs="Times New Roman"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</w:rPr>
                              <w:t>四级证书、获得蓝桥杯第十二届省一等奖、国赛优秀奖</w:t>
                            </w:r>
                          </w:p>
                          <w:p w14:paraId="2640D730" w14:textId="39B3BD16" w:rsidR="00D32E7C" w:rsidRDefault="0035056B">
                            <w:pPr>
                              <w:pStyle w:val="a9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微软雅黑" w:eastAsia="微软雅黑" w:hAnsi="微软雅黑" w:cs="Times New Roman"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软雅黑" w:eastAsia="微软雅黑" w:hAnsi="微软雅黑" w:cs="Times New Roman"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</w:rPr>
                              <w:t>对工作认真负责，能熟练使用各种办公自动化软件，善于发现问题、提出问题、解决问题；勤奋好学、踏实肯干，动手能力强。</w:t>
                            </w:r>
                          </w:p>
                        </w:txbxContent>
                      </wps:txbx>
                      <wps:bodyPr vert="horz" wrap="square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4C69A" id="矩形 19" o:spid="_x0000_s1029" style="position:absolute;left:0;text-align:left;margin-left:-57.2pt;margin-top:704.05pt;width:506.75pt;height:61.9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" filled="f" stroked="f">
                <v:textbox style="mso-fit-shape-to-text:t">
                  <w:txbxContent>
                    <w:p w14:paraId="02E0E029" w14:textId="31466FDA" w:rsidR="00D32E7C" w:rsidRDefault="00B22655">
                      <w:pPr>
                        <w:pStyle w:val="a9"/>
                        <w:numPr>
                          <w:ilvl w:val="0"/>
                          <w:numId w:val="1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微软雅黑" w:eastAsia="微软雅黑" w:hAnsi="微软雅黑" w:cs="Times New Roman"/>
                          <w:color w:val="595959" w:themeColor="text1" w:themeTint="A6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595959" w:themeColor="text1" w:themeTint="A6"/>
                          <w:kern w:val="24"/>
                          <w:sz w:val="20"/>
                          <w:szCs w:val="20"/>
                        </w:rPr>
                        <w:t>大学英语</w:t>
                      </w:r>
                      <w:r w:rsidR="00BE3209">
                        <w:rPr>
                          <w:rFonts w:ascii="微软雅黑" w:eastAsia="微软雅黑" w:hAnsi="微软雅黑" w:cs="Times New Roman"/>
                          <w:color w:val="595959" w:themeColor="text1" w:themeTint="A6"/>
                          <w:kern w:val="24"/>
                          <w:sz w:val="20"/>
                          <w:szCs w:val="20"/>
                        </w:rPr>
                        <w:t>四级证书、获得蓝桥杯第十二届省一等奖、国赛优秀奖</w:t>
                      </w:r>
                    </w:p>
                    <w:p w14:paraId="2640D730" w14:textId="39B3BD16" w:rsidR="00D32E7C" w:rsidRDefault="0035056B">
                      <w:pPr>
                        <w:pStyle w:val="a9"/>
                        <w:numPr>
                          <w:ilvl w:val="0"/>
                          <w:numId w:val="1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微软雅黑" w:eastAsia="微软雅黑" w:hAnsi="微软雅黑" w:cs="Times New Roman"/>
                          <w:color w:val="595959" w:themeColor="text1" w:themeTint="A6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微软雅黑" w:eastAsia="微软雅黑" w:hAnsi="微软雅黑" w:cs="Times New Roman"/>
                          <w:color w:val="595959" w:themeColor="text1" w:themeTint="A6"/>
                          <w:kern w:val="24"/>
                          <w:sz w:val="20"/>
                          <w:szCs w:val="20"/>
                        </w:rPr>
                        <w:t>对工作认真负责，能熟练使用各种办公自动化软件，善于发现问题、提出问题、解决问题；勤奋好学、踏实肯干，动手能力强。</w:t>
                      </w:r>
                    </w:p>
                  </w:txbxContent>
                </v:textbox>
              </v:rect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241DD4FF" wp14:editId="5874EBA1">
                <wp:simplePos x="0" y="0"/>
                <wp:positionH relativeFrom="column">
                  <wp:posOffset>-965172</wp:posOffset>
                </wp:positionH>
                <wp:positionV relativeFrom="paragraph">
                  <wp:posOffset>8645360</wp:posOffset>
                </wp:positionV>
                <wp:extent cx="6571615" cy="294640"/>
                <wp:effectExtent l="19050" t="12700" r="635" b="35560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1615" cy="294640"/>
                          <a:chOff x="1000" y="3618"/>
                          <a:chExt cx="10349" cy="464"/>
                        </a:xfrm>
                      </wpg:grpSpPr>
                      <wps:wsp>
                        <wps:cNvPr id="36" name="直接连接符 4"/>
                        <wps:cNvCnPr/>
                        <wps:spPr>
                          <a:xfrm rot="16200000">
                            <a:off x="7097" y="-406"/>
                            <a:ext cx="0" cy="8504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37" name="组合 6"/>
                        <wpg:cNvGrpSpPr/>
                        <wpg:grpSpPr>
                          <a:xfrm>
                            <a:off x="1000" y="3618"/>
                            <a:ext cx="1966" cy="464"/>
                            <a:chOff x="1000" y="3618"/>
                            <a:chExt cx="1966" cy="464"/>
                          </a:xfrm>
                        </wpg:grpSpPr>
                        <wps:wsp>
                          <wps:cNvPr id="38" name="矩形 17"/>
                          <wps:cNvSpPr/>
                          <wps:spPr>
                            <a:xfrm>
                              <a:off x="1000" y="3628"/>
                              <a:ext cx="1967" cy="455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607A9D"/>
                            </a:solidFill>
                            <a:ln w="38100">
                              <a:solidFill>
                                <a:srgbClr val="F5F6FB"/>
                              </a:solidFill>
                            </a:ln>
                          </wps:spPr>
                          <wps:bodyPr vert="horz" wrap="square" anchor="ctr" upright="1"/>
                        </wps:wsp>
                        <wps:wsp>
                          <wps:cNvPr id="39" name="矩形 27"/>
                          <wps:cNvSpPr/>
                          <wps:spPr>
                            <a:xfrm>
                              <a:off x="1370" y="3618"/>
                              <a:ext cx="1558" cy="45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DE8EFBB" w14:textId="693E61DE" w:rsidR="00D32E7C" w:rsidRPr="00891DF9" w:rsidRDefault="00BE3209" w:rsidP="00BE3209">
                                <w:pPr>
                                  <w:pStyle w:val="a9"/>
                                  <w:spacing w:before="0" w:beforeAutospacing="0" w:after="0" w:afterAutospacing="0" w:line="312" w:lineRule="exact"/>
                                  <w:rPr>
                                    <w:rFonts w:ascii="阿里妈妈方圆体 VF SemiBold" w:eastAsia="阿里妈妈方圆体 VF SemiBold" w:hAnsi="阿里妈妈方圆体 VF SemiBold"/>
                                  </w:rPr>
                                </w:pPr>
                                <w:r>
                                  <w:rPr>
                                    <w:rFonts w:ascii="阿里妈妈方圆体 VF SemiBold" w:eastAsia="阿里妈妈方圆体 VF SemiBold" w:hAnsi="阿里妈妈方圆体 VF SemiBold" w:cs="Times New Roman"/>
                                    <w:b/>
                                    <w:bCs/>
                                    <w:color w:val="FFFFFF"/>
                                    <w:kern w:val="24"/>
                                  </w:rPr>
                                  <w:t>自我评价</w:t>
                                </w:r>
                              </w:p>
                            </w:txbxContent>
                          </wps:txbx>
                          <wps:bodyPr vert="horz" wrap="square" rtlCol="0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1DD4FF" id="组合 35" o:spid="_x0000_s1030" style="position:absolute;left:0;text-align:left;margin-left:-76pt;margin-top:680.75pt;width:517.45pt;height:23.2pt;z-index:251650048" coordorigin="1000,3618" coordsize="10349,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">
                <v:line id="直接连接符 4" o:spid="_x0000_s1031" style="position:absolute;rotation:-90;visibility:visible;mso-wrap-style:square" from="7097,-406" to="7097,8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" strokecolor="#d8d8d8 [2732]" strokeweight="1.5pt">
                  <v:stroke joinstyle="miter"/>
                </v:line>
                <v:group id="组合 6" o:spid="_x0000_s1032" style="position:absolute;left:1000;top:3618;width:1966;height:464" coordorigin="1000,3618" coordsize="1966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oundrect id="矩形 17" o:spid="_x0000_s1033" style="position:absolute;left:1000;top:3628;width:1967;height:45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" fillcolor="#607a9d" strokecolor="#f5f6fb" strokeweight="3pt"/>
                  <v:rect id="矩形 27" o:spid="_x0000_s1034" style="position:absolute;left:1370;top:3618;width:1558;height: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+GVwwAAANsAAAAPAAAAZHJzL2Rvd25yZXYueG1sRI9BawIx&#10;FITvgv8hvEJvmm0L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xlvhlcMAAADbAAAADwAA&#10;AAAAAAAAAAAAAAAHAgAAZHJzL2Rvd25yZXYueG1sUEsFBgAAAAADAAMAtwAAAPcCAAAAAA==&#10;" filled="f" stroked="f" strokeweight="1pt">
                    <v:textbox>
                      <w:txbxContent>
                        <w:p w14:paraId="4DE8EFBB" w14:textId="693E61DE" w:rsidR="00D32E7C" w:rsidRPr="00891DF9" w:rsidRDefault="00BE3209" w:rsidP="00BE3209">
                          <w:pPr>
                            <w:pStyle w:val="a9"/>
                            <w:spacing w:before="0" w:beforeAutospacing="0" w:after="0" w:afterAutospacing="0" w:line="312" w:lineRule="exact"/>
                            <w:rPr>
                              <w:rFonts w:ascii="阿里妈妈方圆体 VF SemiBold" w:eastAsia="阿里妈妈方圆体 VF SemiBold" w:hAnsi="阿里妈妈方圆体 VF SemiBold"/>
                            </w:rPr>
                          </w:pPr>
                          <w:r>
                            <w:rPr>
                              <w:rFonts w:ascii="阿里妈妈方圆体 VF SemiBold" w:eastAsia="阿里妈妈方圆体 VF SemiBold" w:hAnsi="阿里妈妈方圆体 VF SemiBold" w:cs="Times New Roman"/>
                              <w:b/>
                              <w:bCs/>
                              <w:color w:val="FFFFFF"/>
                              <w:kern w:val="24"/>
                            </w:rPr>
                            <w:t>自我评价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0426FB" wp14:editId="533F784B">
                <wp:simplePos x="0" y="0"/>
                <wp:positionH relativeFrom="column">
                  <wp:posOffset>-655889</wp:posOffset>
                </wp:positionH>
                <wp:positionV relativeFrom="paragraph">
                  <wp:posOffset>7125252</wp:posOffset>
                </wp:positionV>
                <wp:extent cx="6435725" cy="1243965"/>
                <wp:effectExtent l="0" t="0" r="0" b="0"/>
                <wp:wrapNone/>
                <wp:docPr id="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5725" cy="12439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3A8D4B0C" w14:textId="750CE2DB" w:rsidR="0024350A" w:rsidRPr="00C152BF" w:rsidRDefault="0024350A" w:rsidP="0024350A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984806" w:themeColor="accent6" w:themeShade="80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984806" w:themeColor="accent6" w:themeShade="80"/>
                                <w:kern w:val="24"/>
                                <w:sz w:val="20"/>
                                <w:szCs w:val="20"/>
                              </w:rPr>
                              <w:t>HttpProxy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984806" w:themeColor="accent6" w:themeShade="80"/>
                                <w:kern w:val="24"/>
                                <w:sz w:val="20"/>
                                <w:szCs w:val="20"/>
                              </w:rPr>
                              <w:t>项目</w:t>
                            </w:r>
                          </w:p>
                          <w:p w14:paraId="5984EA38" w14:textId="652A5022" w:rsidR="0024350A" w:rsidRPr="00C152BF" w:rsidRDefault="0024350A" w:rsidP="0024350A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技术栈：go、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http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、</w:t>
                            </w:r>
                            <w:proofErr w:type="spellStart"/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redis</w:t>
                            </w:r>
                            <w:proofErr w:type="spellEnd"/>
                          </w:p>
                          <w:p w14:paraId="5B1A3E88" w14:textId="76E69A04" w:rsidR="0024350A" w:rsidRDefault="0024350A" w:rsidP="0024350A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2B000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项目描述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：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http代理工具，支持GET、POTS、CONNECT等方法</w:t>
                            </w:r>
                            <w:r w:rsidR="0038286D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，支持内容缓存和重校验、支持反向代理</w:t>
                            </w:r>
                          </w:p>
                          <w:p w14:paraId="18DDDF98" w14:textId="77777777" w:rsidR="0024350A" w:rsidRDefault="0024350A" w:rsidP="0024350A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2B000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主要工作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：</w:t>
                            </w:r>
                          </w:p>
                          <w:p w14:paraId="4C5C5AA2" w14:textId="17A5B4BB" w:rsidR="0024350A" w:rsidRDefault="0038286D" w:rsidP="0024350A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34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使用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redis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对特定的响应内容进行缓存</w:t>
                            </w:r>
                          </w:p>
                          <w:p w14:paraId="0E0DD88A" w14:textId="6C3EA0C6" w:rsidR="0024350A" w:rsidRDefault="0038286D" w:rsidP="0024350A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在检索缓存时对缓存内容进行重验证，对过期缓存进行更新</w:t>
                            </w:r>
                          </w:p>
                          <w:p w14:paraId="39AABE59" w14:textId="1D73E525" w:rsidR="0038286D" w:rsidRDefault="0038286D" w:rsidP="0024350A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使用原生http包进行请求的反向代理</w:t>
                            </w:r>
                          </w:p>
                          <w:p w14:paraId="4438D7E3" w14:textId="67E421D8" w:rsidR="0024350A" w:rsidRPr="0038286D" w:rsidRDefault="0038286D" w:rsidP="0038286D">
                            <w:pPr>
                              <w:pStyle w:val="a9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对CONNECT请求做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tpc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劫持并做代理操作</w:t>
                            </w:r>
                          </w:p>
                        </w:txbxContent>
                      </wps:txbx>
                      <wps:bodyPr vert="horz" wrap="square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0426FB" id="_x0000_s1035" style="position:absolute;left:0;text-align:left;margin-left:-51.65pt;margin-top:561.05pt;width:506.75pt;height:97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" filled="f" stroked="f">
                <v:textbox style="mso-fit-shape-to-text:t">
                  <w:txbxContent>
                    <w:p w14:paraId="3A8D4B0C" w14:textId="750CE2DB" w:rsidR="0024350A" w:rsidRPr="00C152BF" w:rsidRDefault="0024350A" w:rsidP="0024350A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984806" w:themeColor="accent6" w:themeShade="80"/>
                          <w:kern w:val="24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984806" w:themeColor="accent6" w:themeShade="80"/>
                          <w:kern w:val="24"/>
                          <w:sz w:val="20"/>
                          <w:szCs w:val="20"/>
                        </w:rPr>
                        <w:t>HttpProxy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984806" w:themeColor="accent6" w:themeShade="80"/>
                          <w:kern w:val="24"/>
                          <w:sz w:val="20"/>
                          <w:szCs w:val="20"/>
                        </w:rPr>
                        <w:t>项目</w:t>
                      </w:r>
                    </w:p>
                    <w:p w14:paraId="5984EA38" w14:textId="652A5022" w:rsidR="0024350A" w:rsidRPr="00C152BF" w:rsidRDefault="0024350A" w:rsidP="0024350A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技术栈：go、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http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、</w:t>
                      </w:r>
                      <w:proofErr w:type="spellStart"/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redis</w:t>
                      </w:r>
                      <w:proofErr w:type="spellEnd"/>
                    </w:p>
                    <w:p w14:paraId="5B1A3E88" w14:textId="76E69A04" w:rsidR="0024350A" w:rsidRDefault="0024350A" w:rsidP="0024350A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2B000F">
                        <w:rPr>
                          <w:rFonts w:ascii="阿里妈妈方圆体 VF SemiBold" w:eastAsia="阿里妈妈方圆体 VF SemiBold" w:hAnsi="阿里妈妈方圆体 VF SemiBold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项目描述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：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http代理工具，支持GET、POTS、CONNECT等方法</w:t>
                      </w:r>
                      <w:r w:rsidR="0038286D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，支持内容缓存和重校验、支持反向代理</w:t>
                      </w:r>
                    </w:p>
                    <w:p w14:paraId="18DDDF98" w14:textId="77777777" w:rsidR="0024350A" w:rsidRDefault="0024350A" w:rsidP="0024350A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2B000F"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主要工作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：</w:t>
                      </w:r>
                    </w:p>
                    <w:p w14:paraId="4C5C5AA2" w14:textId="17A5B4BB" w:rsidR="0024350A" w:rsidRDefault="0038286D" w:rsidP="0024350A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34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使用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redis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对特定的响应内容进行缓存</w:t>
                      </w:r>
                    </w:p>
                    <w:p w14:paraId="0E0DD88A" w14:textId="6C3EA0C6" w:rsidR="0024350A" w:rsidRDefault="0038286D" w:rsidP="0024350A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在检索缓存时对缓存内容进行重验证，对过期缓存进行更新</w:t>
                      </w:r>
                    </w:p>
                    <w:p w14:paraId="39AABE59" w14:textId="1D73E525" w:rsidR="0038286D" w:rsidRDefault="0038286D" w:rsidP="0024350A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使用原生http包进行请求的反向代理</w:t>
                      </w:r>
                    </w:p>
                    <w:p w14:paraId="4438D7E3" w14:textId="67E421D8" w:rsidR="0024350A" w:rsidRPr="0038286D" w:rsidRDefault="0038286D" w:rsidP="0038286D">
                      <w:pPr>
                        <w:pStyle w:val="a9"/>
                        <w:numPr>
                          <w:ilvl w:val="0"/>
                          <w:numId w:val="6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对CONNECT请求做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tpc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劫持并做代理操作</w:t>
                      </w:r>
                    </w:p>
                  </w:txbxContent>
                </v:textbox>
              </v:rect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2637154" wp14:editId="7220B291">
                <wp:simplePos x="0" y="0"/>
                <wp:positionH relativeFrom="column">
                  <wp:posOffset>-899160</wp:posOffset>
                </wp:positionH>
                <wp:positionV relativeFrom="paragraph">
                  <wp:posOffset>4478047</wp:posOffset>
                </wp:positionV>
                <wp:extent cx="6924372" cy="294640"/>
                <wp:effectExtent l="19050" t="19050" r="29210" b="29210"/>
                <wp:wrapNone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4372" cy="294640"/>
                          <a:chOff x="1000" y="3618"/>
                          <a:chExt cx="10349" cy="465"/>
                        </a:xfrm>
                      </wpg:grpSpPr>
                      <wps:wsp>
                        <wps:cNvPr id="16" name="直接连接符 4"/>
                        <wps:cNvCnPr/>
                        <wps:spPr>
                          <a:xfrm rot="16200000">
                            <a:off x="7097" y="-406"/>
                            <a:ext cx="0" cy="8504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17" name="组合 6"/>
                        <wpg:cNvGrpSpPr/>
                        <wpg:grpSpPr>
                          <a:xfrm>
                            <a:off x="1000" y="3618"/>
                            <a:ext cx="1967" cy="465"/>
                            <a:chOff x="1000" y="3618"/>
                            <a:chExt cx="1967" cy="465"/>
                          </a:xfrm>
                        </wpg:grpSpPr>
                        <wps:wsp>
                          <wps:cNvPr id="26" name="矩形 17"/>
                          <wps:cNvSpPr/>
                          <wps:spPr>
                            <a:xfrm>
                              <a:off x="1000" y="3628"/>
                              <a:ext cx="1967" cy="455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607A9D"/>
                            </a:solidFill>
                            <a:ln w="38100">
                              <a:solidFill>
                                <a:srgbClr val="F5F6FB"/>
                              </a:solidFill>
                            </a:ln>
                          </wps:spPr>
                          <wps:bodyPr vert="horz" wrap="square" anchor="ctr" upright="1"/>
                        </wps:wsp>
                        <wps:wsp>
                          <wps:cNvPr id="28" name="矩形 27"/>
                          <wps:cNvSpPr/>
                          <wps:spPr>
                            <a:xfrm>
                              <a:off x="1370" y="3618"/>
                              <a:ext cx="1558" cy="45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B157C5" w14:textId="67A71410" w:rsidR="00D32E7C" w:rsidRPr="00891DF9" w:rsidRDefault="00C80541" w:rsidP="00BE3209">
                                <w:pPr>
                                  <w:pStyle w:val="a9"/>
                                  <w:spacing w:before="0" w:beforeAutospacing="0" w:after="0" w:afterAutospacing="0" w:line="312" w:lineRule="exact"/>
                                  <w:rPr>
                                    <w:rFonts w:ascii="阿里妈妈方圆体 VF SemiBold" w:eastAsia="阿里妈妈方圆体 VF SemiBold" w:hAnsi="阿里妈妈方圆体 VF SemiBold"/>
                                  </w:rPr>
                                </w:pPr>
                                <w:r>
                                  <w:rPr>
                                    <w:rFonts w:ascii="阿里妈妈方圆体 VF SemiBold" w:eastAsia="阿里妈妈方圆体 VF SemiBold" w:hAnsi="阿里妈妈方圆体 VF SemiBold" w:cs="Times New Roman"/>
                                    <w:b/>
                                    <w:bCs/>
                                    <w:color w:val="FFFFFF"/>
                                    <w:kern w:val="24"/>
                                  </w:rPr>
                                  <w:t>项目</w:t>
                                </w:r>
                                <w:r>
                                  <w:rPr>
                                    <w:rFonts w:ascii="阿里妈妈方圆体 VF SemiBold" w:eastAsia="阿里妈妈方圆体 VF SemiBold" w:hAnsi="阿里妈妈方圆体 VF SemiBold" w:cs="Times New Roman" w:hint="eastAsia"/>
                                    <w:b/>
                                    <w:bCs/>
                                    <w:color w:val="FFFFFF"/>
                                    <w:kern w:val="24"/>
                                  </w:rPr>
                                  <w:t>经验</w:t>
                                </w:r>
                              </w:p>
                            </w:txbxContent>
                          </wps:txbx>
                          <wps:bodyPr vert="horz" wrap="square"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637154" id="组合 12" o:spid="_x0000_s1036" style="position:absolute;left:0;text-align:left;margin-left:-70.8pt;margin-top:352.6pt;width:545.25pt;height:23.2pt;z-index:251664384;mso-width-relative:margin;mso-height-relative:margin" coordorigin="1000,3618" coordsize="10349,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">
                <v:line id="直接连接符 4" o:spid="_x0000_s1037" style="position:absolute;rotation:-90;visibility:visible;mso-wrap-style:square" from="7097,-406" to="7097,8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" strokecolor="#d8d8d8 [2732]" strokeweight="1.5pt">
                  <v:stroke joinstyle="miter"/>
                </v:line>
                <v:group id="组合 6" o:spid="_x0000_s1038" style="position:absolute;left:1000;top:3618;width:1967;height:465" coordorigin="1000,3618" coordsize="1967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roundrect id="矩形 17" o:spid="_x0000_s1039" style="position:absolute;left:1000;top:3628;width:1967;height:45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" fillcolor="#607a9d" strokecolor="#f5f6fb" strokeweight="3pt"/>
                  <v:rect id="矩形 27" o:spid="_x0000_s1040" style="position:absolute;left:1370;top:3618;width:1558;height: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tLT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" filled="f" stroked="f" strokeweight="1pt">
                    <v:textbox>
                      <w:txbxContent>
                        <w:p w14:paraId="10B157C5" w14:textId="67A71410" w:rsidR="00D32E7C" w:rsidRPr="00891DF9" w:rsidRDefault="00C80541" w:rsidP="00BE3209">
                          <w:pPr>
                            <w:pStyle w:val="a9"/>
                            <w:spacing w:before="0" w:beforeAutospacing="0" w:after="0" w:afterAutospacing="0" w:line="312" w:lineRule="exact"/>
                            <w:rPr>
                              <w:rFonts w:ascii="阿里妈妈方圆体 VF SemiBold" w:eastAsia="阿里妈妈方圆体 VF SemiBold" w:hAnsi="阿里妈妈方圆体 VF SemiBold"/>
                            </w:rPr>
                          </w:pPr>
                          <w:r>
                            <w:rPr>
                              <w:rFonts w:ascii="阿里妈妈方圆体 VF SemiBold" w:eastAsia="阿里妈妈方圆体 VF SemiBold" w:hAnsi="阿里妈妈方圆体 VF SemiBold" w:cs="Times New Roman"/>
                              <w:b/>
                              <w:bCs/>
                              <w:color w:val="FFFFFF"/>
                              <w:kern w:val="24"/>
                            </w:rPr>
                            <w:t>项目</w:t>
                          </w:r>
                          <w:r>
                            <w:rPr>
                              <w:rFonts w:ascii="阿里妈妈方圆体 VF SemiBold" w:eastAsia="阿里妈妈方圆体 VF SemiBold" w:hAnsi="阿里妈妈方圆体 VF SemiBold" w:cs="Times New Roman" w:hint="eastAsia"/>
                              <w:b/>
                              <w:bCs/>
                              <w:color w:val="FFFFFF"/>
                              <w:kern w:val="24"/>
                            </w:rPr>
                            <w:t>经验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45913A5" wp14:editId="413CF528">
                <wp:simplePos x="0" y="0"/>
                <wp:positionH relativeFrom="column">
                  <wp:posOffset>-584504</wp:posOffset>
                </wp:positionH>
                <wp:positionV relativeFrom="paragraph">
                  <wp:posOffset>2726000</wp:posOffset>
                </wp:positionV>
                <wp:extent cx="6435725" cy="2518807"/>
                <wp:effectExtent l="0" t="0" r="0" b="0"/>
                <wp:wrapNone/>
                <wp:docPr id="20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5725" cy="25188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3A144160" w14:textId="37560BA4" w:rsidR="00D32E7C" w:rsidRPr="00A552C6" w:rsidRDefault="000333EE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5"/>
                                <w:szCs w:val="15"/>
                              </w:rPr>
                            </w:pP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熟悉</w:t>
                            </w:r>
                            <w:proofErr w:type="spellStart"/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golang</w:t>
                            </w:r>
                            <w:proofErr w:type="spellEnd"/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基础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知识，编程时有良好的代码注释和项目文档编写习惯</w:t>
                            </w:r>
                          </w:p>
                          <w:p w14:paraId="7B095376" w14:textId="3B94A896" w:rsidR="000333EE" w:rsidRPr="00A552C6" w:rsidRDefault="000333EE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5"/>
                                <w:szCs w:val="15"/>
                              </w:rPr>
                            </w:pP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了解GMP调度模型、GC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原理</w:t>
                            </w:r>
                          </w:p>
                          <w:p w14:paraId="511445C7" w14:textId="68127F43" w:rsidR="000333EE" w:rsidRPr="00A552C6" w:rsidRDefault="000333EE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5"/>
                                <w:szCs w:val="15"/>
                              </w:rPr>
                            </w:pP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熟悉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g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orm、go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-zero等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开源框架，</w:t>
                            </w:r>
                            <w:r w:rsidR="00F52E7C"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有阅读官网文档的习惯</w:t>
                            </w:r>
                          </w:p>
                          <w:p w14:paraId="28A925C1" w14:textId="0682ACAE" w:rsidR="00F52E7C" w:rsidRPr="00A552C6" w:rsidRDefault="00F52E7C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5"/>
                                <w:szCs w:val="15"/>
                              </w:rPr>
                            </w:pP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熟悉 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Linux 操作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系统，能够熟练使用 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Linux 系统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基础命令</w:t>
                            </w:r>
                          </w:p>
                          <w:p w14:paraId="5E27514C" w14:textId="36193FED" w:rsidR="00F52E7C" w:rsidRPr="00A552C6" w:rsidRDefault="00F52E7C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5"/>
                                <w:szCs w:val="15"/>
                              </w:rPr>
                            </w:pP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熟练使用 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MySQL 关系型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数据库，了解</w:t>
                            </w:r>
                            <w:r w:rsidR="00A552C6"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其</w:t>
                            </w:r>
                            <w:r w:rsidR="00A552C6"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552C6"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索引</w:t>
                            </w:r>
                            <w:r w:rsidR="00A552C6"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、各种锁、MVCC、</w:t>
                            </w:r>
                            <w:proofErr w:type="spellStart"/>
                            <w:r w:rsidR="00A552C6"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InnoDB</w:t>
                            </w:r>
                            <w:proofErr w:type="spellEnd"/>
                            <w:r w:rsidR="00A552C6"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存储</w:t>
                            </w:r>
                            <w:r w:rsidR="00A552C6"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引擎相关原理</w:t>
                            </w:r>
                          </w:p>
                          <w:p w14:paraId="70D60A1A" w14:textId="103B2939" w:rsidR="000333EE" w:rsidRPr="00A552C6" w:rsidRDefault="00A552C6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熟悉 </w:t>
                            </w:r>
                            <w:proofErr w:type="spellStart"/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redis</w:t>
                            </w:r>
                            <w:proofErr w:type="spellEnd"/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 基本</w:t>
                            </w:r>
                            <w:r w:rsidRPr="00A552C6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数据结构，了解数据的持久化机制、淘汰策略、并发问题等，熟悉三种缓存问题的存在原理以及解决办法</w:t>
                            </w:r>
                          </w:p>
                          <w:p w14:paraId="48A93218" w14:textId="5F1682E4" w:rsidR="00A552C6" w:rsidRDefault="00A552C6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熟练使用 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docker 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容器，熟悉 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docker 项目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的部署以及 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dockerfile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 文件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的编写</w:t>
                            </w:r>
                          </w:p>
                          <w:p w14:paraId="7DA84B7A" w14:textId="0A39425E" w:rsidR="00A552C6" w:rsidRDefault="00A552C6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熟悉 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grpc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 以及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go-zero 等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微服务框架，熟悉 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grpc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与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protobuf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的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结合使用</w:t>
                            </w:r>
                          </w:p>
                          <w:p w14:paraId="505BBC9F" w14:textId="35B39DC4" w:rsidR="00A552C6" w:rsidRDefault="00A552C6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熟悉 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etcd</w:t>
                            </w:r>
                            <w:proofErr w:type="spellEnd"/>
                            <w:r w:rsidR="00E721BE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、</w:t>
                            </w:r>
                            <w:proofErr w:type="spellStart"/>
                            <w:r w:rsidR="00E721BE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nacos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等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组件应用场景，能够使用 </w:t>
                            </w:r>
                            <w:proofErr w:type="spellStart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etcd</w:t>
                            </w:r>
                            <w:proofErr w:type="spellEnd"/>
                            <w:r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进行</w:t>
                            </w: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服务注册与服务发现以及健康检查</w:t>
                            </w:r>
                            <w:r w:rsidR="00E721BE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，使用</w:t>
                            </w:r>
                            <w:proofErr w:type="spellStart"/>
                            <w:r w:rsidR="00E721BE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nacos</w:t>
                            </w:r>
                            <w:proofErr w:type="spellEnd"/>
                            <w:r w:rsidR="00E721BE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进行</w:t>
                            </w:r>
                            <w:r w:rsidR="00E721BE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配置管理</w:t>
                            </w:r>
                          </w:p>
                          <w:p w14:paraId="46B82665" w14:textId="57DEF702" w:rsidR="00E721BE" w:rsidRDefault="00607C27" w:rsidP="001B3D30">
                            <w:pPr>
                              <w:pStyle w:val="a9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60" w:lineRule="atLeas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熟练</w:t>
                            </w:r>
                            <w:r w:rsidR="00E721BE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 xml:space="preserve">使用 </w:t>
                            </w:r>
                            <w:r w:rsidR="00E721BE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git 进行</w:t>
                            </w:r>
                            <w:r w:rsidR="00E721BE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项目管理</w:t>
                            </w:r>
                          </w:p>
                          <w:p w14:paraId="285C2853" w14:textId="4C71681A" w:rsidR="00E721BE" w:rsidRDefault="00E721BE" w:rsidP="00E721BE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ind w:left="420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</w:pPr>
                          </w:p>
                          <w:p w14:paraId="6B83669E" w14:textId="77777777" w:rsidR="00A552C6" w:rsidRPr="00A552C6" w:rsidRDefault="00A552C6" w:rsidP="00E721BE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ind w:left="420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</w:pPr>
                          </w:p>
                          <w:p w14:paraId="01FC67FE" w14:textId="4B2E2861" w:rsidR="000333EE" w:rsidRPr="00A552C6" w:rsidRDefault="000333EE" w:rsidP="000333EE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4A442A" w:themeColor="background2" w:themeShade="40"/>
                                <w:kern w:val="24"/>
                                <w:sz w:val="16"/>
                                <w:szCs w:val="16"/>
                              </w:rPr>
                            </w:pPr>
                          </w:p>
                          <w:p w14:paraId="44CFF86B" w14:textId="77777777" w:rsidR="000333EE" w:rsidRPr="00A552C6" w:rsidRDefault="000333EE" w:rsidP="000333EE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vert="horz" wrap="square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913A5" id="_x0000_s1041" style="position:absolute;left:0;text-align:left;margin-left:-46pt;margin-top:214.65pt;width:506.75pt;height:198.3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" filled="f" stroked="f">
                <v:textbox>
                  <w:txbxContent>
                    <w:p w14:paraId="3A144160" w14:textId="37560BA4" w:rsidR="00D32E7C" w:rsidRPr="00A552C6" w:rsidRDefault="000333EE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5"/>
                          <w:szCs w:val="15"/>
                        </w:rPr>
                      </w:pPr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熟悉</w:t>
                      </w:r>
                      <w:proofErr w:type="spellStart"/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golang</w:t>
                      </w:r>
                      <w:proofErr w:type="spellEnd"/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基础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知识，编程时有良好的代码注释和项目文档编写习惯</w:t>
                      </w:r>
                    </w:p>
                    <w:p w14:paraId="7B095376" w14:textId="3B94A896" w:rsidR="000333EE" w:rsidRPr="00A552C6" w:rsidRDefault="000333EE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5"/>
                          <w:szCs w:val="15"/>
                        </w:rPr>
                      </w:pP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了解GMP调度模型、GC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原理</w:t>
                      </w:r>
                    </w:p>
                    <w:p w14:paraId="511445C7" w14:textId="68127F43" w:rsidR="000333EE" w:rsidRPr="00A552C6" w:rsidRDefault="000333EE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5"/>
                          <w:szCs w:val="15"/>
                        </w:rPr>
                      </w:pP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熟悉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g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orm、go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-zero等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开源框架，</w:t>
                      </w:r>
                      <w:r w:rsidR="00F52E7C"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有阅读官网文档的习惯</w:t>
                      </w:r>
                    </w:p>
                    <w:p w14:paraId="28A925C1" w14:textId="0682ACAE" w:rsidR="00F52E7C" w:rsidRPr="00A552C6" w:rsidRDefault="00F52E7C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5"/>
                          <w:szCs w:val="15"/>
                        </w:rPr>
                      </w:pP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熟悉 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Linux 操作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系统，能够熟练使用 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Linux 系统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基础命令</w:t>
                      </w:r>
                    </w:p>
                    <w:p w14:paraId="5E27514C" w14:textId="36193FED" w:rsidR="00F52E7C" w:rsidRPr="00A552C6" w:rsidRDefault="00F52E7C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5"/>
                          <w:szCs w:val="15"/>
                        </w:rPr>
                      </w:pP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熟练使用 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MySQL 关系型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数据库，了解</w:t>
                      </w:r>
                      <w:r w:rsidR="00A552C6"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其</w:t>
                      </w:r>
                      <w:r w:rsidR="00A552C6"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="00A552C6"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索引</w:t>
                      </w:r>
                      <w:r w:rsidR="00A552C6"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、各种锁、MVCC、</w:t>
                      </w:r>
                      <w:proofErr w:type="spellStart"/>
                      <w:r w:rsidR="00A552C6"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InnoDB</w:t>
                      </w:r>
                      <w:proofErr w:type="spellEnd"/>
                      <w:r w:rsidR="00A552C6"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存储</w:t>
                      </w:r>
                      <w:r w:rsidR="00A552C6"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引擎相关原理</w:t>
                      </w:r>
                    </w:p>
                    <w:p w14:paraId="70D60A1A" w14:textId="103B2939" w:rsidR="000333EE" w:rsidRPr="00A552C6" w:rsidRDefault="00A552C6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</w:pP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熟悉 </w:t>
                      </w:r>
                      <w:proofErr w:type="spellStart"/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redis</w:t>
                      </w:r>
                      <w:proofErr w:type="spellEnd"/>
                      <w:r w:rsidRPr="00A552C6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 基本</w:t>
                      </w:r>
                      <w:r w:rsidRPr="00A552C6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数据结构，了解数据的持久化机制、淘汰策略、并发问题等，熟悉三种缓存问题的存在原理以及解决办法</w:t>
                      </w:r>
                    </w:p>
                    <w:p w14:paraId="48A93218" w14:textId="5F1682E4" w:rsidR="00A552C6" w:rsidRDefault="00A552C6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熟练使用 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docker 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容器，熟悉 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docker 项目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的部署以及 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dockerfile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 文件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的编写</w:t>
                      </w:r>
                    </w:p>
                    <w:p w14:paraId="7DA84B7A" w14:textId="0A39425E" w:rsidR="00A552C6" w:rsidRDefault="00A552C6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熟悉 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grpc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 以及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go-zero 等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微服务框架，熟悉 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grpc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与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protobuf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的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结合使用</w:t>
                      </w:r>
                    </w:p>
                    <w:p w14:paraId="505BBC9F" w14:textId="35B39DC4" w:rsidR="00A552C6" w:rsidRDefault="00A552C6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熟悉 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etcd</w:t>
                      </w:r>
                      <w:proofErr w:type="spellEnd"/>
                      <w:r w:rsidR="00E721BE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、</w:t>
                      </w:r>
                      <w:proofErr w:type="spellStart"/>
                      <w:r w:rsidR="00E721BE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nacos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等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组件应用场景，能够使用 </w:t>
                      </w:r>
                      <w:proofErr w:type="spellStart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etcd</w:t>
                      </w:r>
                      <w:proofErr w:type="spellEnd"/>
                      <w:r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进行</w:t>
                      </w: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服务注册与服务发现以及健康检查</w:t>
                      </w:r>
                      <w:r w:rsidR="00E721BE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，使用</w:t>
                      </w:r>
                      <w:proofErr w:type="spellStart"/>
                      <w:r w:rsidR="00E721BE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nacos</w:t>
                      </w:r>
                      <w:proofErr w:type="spellEnd"/>
                      <w:r w:rsidR="00E721BE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进行</w:t>
                      </w:r>
                      <w:r w:rsidR="00E721BE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配置管理</w:t>
                      </w:r>
                    </w:p>
                    <w:p w14:paraId="46B82665" w14:textId="57DEF702" w:rsidR="00E721BE" w:rsidRDefault="00607C27" w:rsidP="001B3D30">
                      <w:pPr>
                        <w:pStyle w:val="a9"/>
                        <w:numPr>
                          <w:ilvl w:val="0"/>
                          <w:numId w:val="2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60" w:lineRule="atLeas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</w:pPr>
                      <w:r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熟练</w:t>
                      </w:r>
                      <w:r w:rsidR="00E721BE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 xml:space="preserve">使用 </w:t>
                      </w:r>
                      <w:r w:rsidR="00E721BE"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git 进行</w:t>
                      </w:r>
                      <w:r w:rsidR="00E721BE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  <w:t>项目管理</w:t>
                      </w:r>
                    </w:p>
                    <w:p w14:paraId="285C2853" w14:textId="4C71681A" w:rsidR="00E721BE" w:rsidRDefault="00E721BE" w:rsidP="00E721BE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ind w:left="420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</w:pPr>
                    </w:p>
                    <w:p w14:paraId="6B83669E" w14:textId="77777777" w:rsidR="00A552C6" w:rsidRPr="00A552C6" w:rsidRDefault="00A552C6" w:rsidP="00E721BE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ind w:left="420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</w:pPr>
                    </w:p>
                    <w:p w14:paraId="01FC67FE" w14:textId="4B2E2861" w:rsidR="000333EE" w:rsidRPr="00A552C6" w:rsidRDefault="000333EE" w:rsidP="000333EE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4A442A" w:themeColor="background2" w:themeShade="40"/>
                          <w:kern w:val="24"/>
                          <w:sz w:val="16"/>
                          <w:szCs w:val="16"/>
                        </w:rPr>
                      </w:pPr>
                    </w:p>
                    <w:p w14:paraId="44CFF86B" w14:textId="77777777" w:rsidR="000333EE" w:rsidRPr="00A552C6" w:rsidRDefault="000333EE" w:rsidP="000333EE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5"/>
                          <w:szCs w:val="15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35B3633" wp14:editId="0C8C2A93">
                <wp:simplePos x="0" y="0"/>
                <wp:positionH relativeFrom="column">
                  <wp:posOffset>-882015</wp:posOffset>
                </wp:positionH>
                <wp:positionV relativeFrom="paragraph">
                  <wp:posOffset>2429427</wp:posOffset>
                </wp:positionV>
                <wp:extent cx="6884847" cy="294640"/>
                <wp:effectExtent l="19050" t="19050" r="11430" b="29210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4847" cy="294640"/>
                          <a:chOff x="1000" y="3618"/>
                          <a:chExt cx="10349" cy="464"/>
                        </a:xfrm>
                      </wpg:grpSpPr>
                      <wps:wsp>
                        <wps:cNvPr id="4" name="直接连接符 4"/>
                        <wps:cNvCnPr/>
                        <wps:spPr>
                          <a:xfrm rot="16200000">
                            <a:off x="7097" y="-406"/>
                            <a:ext cx="0" cy="8504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6" name="组合 6"/>
                        <wpg:cNvGrpSpPr/>
                        <wpg:grpSpPr>
                          <a:xfrm>
                            <a:off x="1000" y="3618"/>
                            <a:ext cx="1966" cy="464"/>
                            <a:chOff x="1000" y="3618"/>
                            <a:chExt cx="1966" cy="464"/>
                          </a:xfrm>
                        </wpg:grpSpPr>
                        <wps:wsp>
                          <wps:cNvPr id="2" name="矩形 17"/>
                          <wps:cNvSpPr/>
                          <wps:spPr>
                            <a:xfrm>
                              <a:off x="1000" y="3628"/>
                              <a:ext cx="1967" cy="455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607A9D"/>
                            </a:solidFill>
                            <a:ln w="38100">
                              <a:solidFill>
                                <a:srgbClr val="F5F6FB"/>
                              </a:solidFill>
                            </a:ln>
                          </wps:spPr>
                          <wps:bodyPr vert="horz" wrap="square" anchor="ctr" upright="1"/>
                        </wps:wsp>
                        <wps:wsp>
                          <wps:cNvPr id="27" name="矩形 27"/>
                          <wps:cNvSpPr/>
                          <wps:spPr>
                            <a:xfrm>
                              <a:off x="1370" y="3618"/>
                              <a:ext cx="1558" cy="45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6EE373" w14:textId="5CC61942" w:rsidR="00D32E7C" w:rsidRPr="00891DF9" w:rsidRDefault="003B7664" w:rsidP="00C152BF">
                                <w:pPr>
                                  <w:pStyle w:val="a9"/>
                                  <w:spacing w:before="0" w:beforeAutospacing="0" w:after="0" w:afterAutospacing="0" w:line="312" w:lineRule="exact"/>
                                  <w:rPr>
                                    <w:rFonts w:ascii="阿里妈妈方圆体 VF SemiBold" w:eastAsia="阿里妈妈方圆体 VF SemiBold" w:hAnsi="阿里妈妈方圆体 VF SemiBold"/>
                                  </w:rPr>
                                </w:pPr>
                                <w:r>
                                  <w:rPr>
                                    <w:rFonts w:ascii="阿里妈妈方圆体 VF SemiBold" w:eastAsia="阿里妈妈方圆体 VF SemiBold" w:hAnsi="阿里妈妈方圆体 VF SemiBold" w:cs="Times New Roman" w:hint="eastAsia"/>
                                    <w:b/>
                                    <w:bCs/>
                                    <w:color w:val="FFFFFF"/>
                                    <w:kern w:val="24"/>
                                  </w:rPr>
                                  <w:t>技能特长</w:t>
                                </w:r>
                              </w:p>
                            </w:txbxContent>
                          </wps:txbx>
                          <wps:bodyPr vert="horz" wrap="square"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35B3633" id="组合 11" o:spid="_x0000_s1042" style="position:absolute;left:0;text-align:left;margin-left:-69.45pt;margin-top:191.3pt;width:542.1pt;height:23.2pt;z-index:251645952;mso-width-relative:margin" coordorigin="1000,3618" coordsize="10349,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">
                <v:line id="直接连接符 4" o:spid="_x0000_s1043" style="position:absolute;rotation:-90;visibility:visible;mso-wrap-style:square" from="7097,-406" to="7097,8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" strokecolor="#d8d8d8 [2732]" strokeweight="1.5pt">
                  <v:stroke joinstyle="miter"/>
                </v:line>
                <v:group id="组合 6" o:spid="_x0000_s1044" style="position:absolute;left:1000;top:3618;width:1966;height:464" coordorigin="1000,3618" coordsize="1966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oundrect id="矩形 17" o:spid="_x0000_s1045" style="position:absolute;left:1000;top:3628;width:1967;height:45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" fillcolor="#607a9d" strokecolor="#f5f6fb" strokeweight="3pt"/>
                  <v:rect id="矩形 27" o:spid="_x0000_s1046" style="position:absolute;left:1370;top:3618;width:1558;height: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ah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XVFGocMAAADbAAAADwAA&#10;AAAAAAAAAAAAAAAHAgAAZHJzL2Rvd25yZXYueG1sUEsFBgAAAAADAAMAtwAAAPcCAAAAAA==&#10;" filled="f" stroked="f" strokeweight="1pt">
                    <v:textbox>
                      <w:txbxContent>
                        <w:p w14:paraId="0A6EE373" w14:textId="5CC61942" w:rsidR="00D32E7C" w:rsidRPr="00891DF9" w:rsidRDefault="003B7664" w:rsidP="00C152BF">
                          <w:pPr>
                            <w:pStyle w:val="a9"/>
                            <w:spacing w:before="0" w:beforeAutospacing="0" w:after="0" w:afterAutospacing="0" w:line="312" w:lineRule="exact"/>
                            <w:rPr>
                              <w:rFonts w:ascii="阿里妈妈方圆体 VF SemiBold" w:eastAsia="阿里妈妈方圆体 VF SemiBold" w:hAnsi="阿里妈妈方圆体 VF SemiBold"/>
                            </w:rPr>
                          </w:pPr>
                          <w:r>
                            <w:rPr>
                              <w:rFonts w:ascii="阿里妈妈方圆体 VF SemiBold" w:eastAsia="阿里妈妈方圆体 VF SemiBold" w:hAnsi="阿里妈妈方圆体 VF SemiBold" w:cs="Times New Roman" w:hint="eastAsia"/>
                              <w:b/>
                              <w:bCs/>
                              <w:color w:val="FFFFFF"/>
                              <w:kern w:val="24"/>
                            </w:rPr>
                            <w:t>技能特长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B19FD8" wp14:editId="24FFECD4">
                <wp:simplePos x="0" y="0"/>
                <wp:positionH relativeFrom="column">
                  <wp:posOffset>-587375</wp:posOffset>
                </wp:positionH>
                <wp:positionV relativeFrom="paragraph">
                  <wp:posOffset>1695119</wp:posOffset>
                </wp:positionV>
                <wp:extent cx="6435725" cy="967839"/>
                <wp:effectExtent l="0" t="0" r="0" b="381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5725" cy="96783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39BC1CFC" w14:textId="5BE3C2B9" w:rsidR="003B7664" w:rsidRPr="00C152BF" w:rsidRDefault="003B7664" w:rsidP="003B7664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/>
                                <w:b/>
                                <w:bCs/>
                                <w:color w:val="4A442A" w:themeColor="background2" w:themeShade="40"/>
                                <w:sz w:val="22"/>
                                <w:szCs w:val="22"/>
                              </w:rPr>
                            </w:pPr>
                            <w:r w:rsidRPr="003E4027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>西北师范大学（硕士）-</w:t>
                            </w:r>
                            <w:r w:rsidRPr="003E4027"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 xml:space="preserve"> 软件</w:t>
                            </w:r>
                            <w:r w:rsidRPr="003E4027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>工程</w:t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  <w:t>2022.09 ~ 至今</w:t>
                            </w:r>
                          </w:p>
                          <w:p w14:paraId="00B0C425" w14:textId="736B57A6" w:rsidR="003B7664" w:rsidRPr="00C152BF" w:rsidRDefault="003B7664" w:rsidP="003B7664">
                            <w:pPr>
                              <w:pStyle w:val="a9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主修课程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：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软件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工程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基础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理论、算法设计与分析、最优化理论与方法、分布式系统、大数据处理实践、软件体系结构、软件开发方法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等等</w:t>
                            </w:r>
                          </w:p>
                          <w:p w14:paraId="186175B1" w14:textId="14C44AA2" w:rsidR="003B7664" w:rsidRPr="00C152BF" w:rsidRDefault="003B7664" w:rsidP="003B7664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vert="horz" wrap="square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19FD8" id="矩形 25" o:spid="_x0000_s1047" style="position:absolute;left:0;text-align:left;margin-left:-46.25pt;margin-top:133.45pt;width:506.75pt;height:76.2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" filled="f" stroked="f">
                <v:textbox>
                  <w:txbxContent>
                    <w:p w14:paraId="39BC1CFC" w14:textId="5BE3C2B9" w:rsidR="003B7664" w:rsidRPr="00C152BF" w:rsidRDefault="003B7664" w:rsidP="003B7664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SemiBold" w:eastAsia="阿里妈妈方圆体 VF SemiBold" w:hAnsi="阿里妈妈方圆体 VF SemiBold"/>
                          <w:b/>
                          <w:bCs/>
                          <w:color w:val="4A442A" w:themeColor="background2" w:themeShade="40"/>
                          <w:sz w:val="22"/>
                          <w:szCs w:val="22"/>
                        </w:rPr>
                      </w:pPr>
                      <w:r w:rsidRPr="003E4027"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>西北师范大学（硕士）-</w:t>
                      </w:r>
                      <w:r w:rsidRPr="003E4027"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 xml:space="preserve"> 软件</w:t>
                      </w:r>
                      <w:r w:rsidRPr="003E4027"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>工程</w:t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  <w:t>2022.09 ~ 至今</w:t>
                      </w:r>
                    </w:p>
                    <w:p w14:paraId="00B0C425" w14:textId="736B57A6" w:rsidR="003B7664" w:rsidRPr="00C152BF" w:rsidRDefault="003B7664" w:rsidP="003B7664">
                      <w:pPr>
                        <w:pStyle w:val="a9"/>
                        <w:numPr>
                          <w:ilvl w:val="0"/>
                          <w:numId w:val="3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主修课程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：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软件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工程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基础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理论、算法设计与分析、最优化理论与方法、分布式系统、大数据处理实践、软件体系结构、软件开发方法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等等</w:t>
                      </w:r>
                    </w:p>
                    <w:p w14:paraId="186175B1" w14:textId="14C44AA2" w:rsidR="003B7664" w:rsidRPr="00C152BF" w:rsidRDefault="003B7664" w:rsidP="003B7664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/>
                          <w:color w:val="595959" w:themeColor="text1" w:themeTint="A6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6F438F4" wp14:editId="1E1C2B60">
                <wp:simplePos x="0" y="0"/>
                <wp:positionH relativeFrom="column">
                  <wp:posOffset>-569595</wp:posOffset>
                </wp:positionH>
                <wp:positionV relativeFrom="paragraph">
                  <wp:posOffset>1004984</wp:posOffset>
                </wp:positionV>
                <wp:extent cx="6435725" cy="967740"/>
                <wp:effectExtent l="0" t="0" r="0" b="381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5725" cy="967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7E25B617" w14:textId="1A3BD5D6" w:rsidR="003B7664" w:rsidRPr="00C152BF" w:rsidRDefault="003B7664" w:rsidP="003B7664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/>
                                <w:b/>
                                <w:bCs/>
                                <w:color w:val="4A442A" w:themeColor="background2" w:themeShade="40"/>
                                <w:sz w:val="22"/>
                                <w:szCs w:val="22"/>
                              </w:rPr>
                            </w:pPr>
                            <w:r w:rsidRPr="003E4027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>南昌工学院（本科）-</w:t>
                            </w:r>
                            <w:r w:rsidRPr="003E4027">
                              <w:rPr>
                                <w:rFonts w:ascii="阿里妈妈方圆体 VF Medium" w:eastAsia="阿里妈妈方圆体 VF Medium" w:hAnsi="阿里妈妈方圆体 VF Medium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 xml:space="preserve"> 软件</w:t>
                            </w:r>
                            <w:r w:rsidRPr="003E4027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>工程</w:t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b/>
                                <w:bCs/>
                                <w:color w:val="4A442A" w:themeColor="background2" w:themeShade="40"/>
                                <w:kern w:val="24"/>
                                <w:sz w:val="20"/>
                                <w:szCs w:val="20"/>
                              </w:rPr>
                              <w:tab/>
                              <w:t xml:space="preserve"> 2018.09 ~ 2022.06</w:t>
                            </w:r>
                          </w:p>
                          <w:p w14:paraId="60B0AD9B" w14:textId="6D5C68FB" w:rsidR="00D32E7C" w:rsidRPr="00C152BF" w:rsidRDefault="00B22655">
                            <w:pPr>
                              <w:pStyle w:val="a9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b/>
                                <w:bCs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主修课程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：</w:t>
                            </w:r>
                            <w:r w:rsidR="003B7664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C</w:t>
                            </w:r>
                            <w:r w:rsidR="003B7664"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语言</w:t>
                            </w:r>
                            <w:r w:rsidR="003B7664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程序设计、MySQL</w:t>
                            </w:r>
                            <w:r w:rsidR="003B7664"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数据库</w:t>
                            </w:r>
                            <w:r w:rsidR="003B7664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管理系统、数据结构与算法设计、计算机网络、Java</w:t>
                            </w:r>
                            <w:r w:rsidR="003B7664"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程序</w:t>
                            </w:r>
                            <w:r w:rsidR="003B7664"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设计、</w:t>
                            </w:r>
                          </w:p>
                          <w:p w14:paraId="0D344698" w14:textId="4AEDE7C6" w:rsidR="003B7664" w:rsidRPr="00C152BF" w:rsidRDefault="003B7664" w:rsidP="003B7664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360" w:lineRule="exact"/>
                              <w:textAlignment w:val="baseline"/>
                              <w:rPr>
                                <w:rFonts w:ascii="阿里妈妈方圆体 VF Medium" w:eastAsia="阿里妈妈方圆体 VF Medium" w:hAnsi="阿里妈妈方圆体 VF Medium"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操作系统、Linux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操作</w:t>
                            </w:r>
                            <w:r w:rsidRPr="00C152BF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>系统等等</w:t>
                            </w:r>
                            <w:r w:rsidR="00BE3209">
                              <w:rPr>
                                <w:rFonts w:ascii="阿里妈妈方圆体 VF Medium" w:eastAsia="阿里妈妈方圆体 VF Medium" w:hAnsi="阿里妈妈方圆体 VF Medium" w:cs="Times New Roman" w:hint="eastAsia"/>
                                <w:color w:val="595959" w:themeColor="text1" w:themeTint="A6"/>
                                <w:kern w:val="24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438F4" id="矩形 18" o:spid="_x0000_s1048" style="position:absolute;left:0;text-align:left;margin-left:-44.85pt;margin-top:79.15pt;width:506.75pt;height:76.2pt;z-index:251639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" filled="f" stroked="f">
                <v:textbox>
                  <w:txbxContent>
                    <w:p w14:paraId="7E25B617" w14:textId="1A3BD5D6" w:rsidR="003B7664" w:rsidRPr="00C152BF" w:rsidRDefault="003B7664" w:rsidP="003B7664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SemiBold" w:eastAsia="阿里妈妈方圆体 VF SemiBold" w:hAnsi="阿里妈妈方圆体 VF SemiBold"/>
                          <w:b/>
                          <w:bCs/>
                          <w:color w:val="4A442A" w:themeColor="background2" w:themeShade="40"/>
                          <w:sz w:val="22"/>
                          <w:szCs w:val="22"/>
                        </w:rPr>
                      </w:pPr>
                      <w:r w:rsidRPr="003E4027"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>南昌工学院（本科）-</w:t>
                      </w:r>
                      <w:r w:rsidRPr="003E4027">
                        <w:rPr>
                          <w:rFonts w:ascii="阿里妈妈方圆体 VF Medium" w:eastAsia="阿里妈妈方圆体 VF Medium" w:hAnsi="阿里妈妈方圆体 VF Medium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 xml:space="preserve"> 软件</w:t>
                      </w:r>
                      <w:r w:rsidRPr="003E4027">
                        <w:rPr>
                          <w:rFonts w:ascii="阿里妈妈方圆体 VF Medium" w:eastAsia="阿里妈妈方圆体 VF Medium" w:hAnsi="阿里妈妈方圆体 VF Medium" w:cs="Times New Roman" w:hint="eastAsia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>工程</w:t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b/>
                          <w:bCs/>
                          <w:color w:val="4A442A" w:themeColor="background2" w:themeShade="40"/>
                          <w:kern w:val="24"/>
                          <w:sz w:val="20"/>
                          <w:szCs w:val="20"/>
                        </w:rPr>
                        <w:tab/>
                        <w:t xml:space="preserve"> 2018.09 ~ 2022.06</w:t>
                      </w:r>
                    </w:p>
                    <w:p w14:paraId="60B0AD9B" w14:textId="6D5C68FB" w:rsidR="00D32E7C" w:rsidRPr="00C152BF" w:rsidRDefault="00B22655">
                      <w:pPr>
                        <w:pStyle w:val="a9"/>
                        <w:numPr>
                          <w:ilvl w:val="0"/>
                          <w:numId w:val="3"/>
                        </w:numPr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b/>
                          <w:bCs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主修课程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：</w:t>
                      </w:r>
                      <w:r w:rsidR="003B7664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C</w:t>
                      </w:r>
                      <w:r w:rsidR="003B7664"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语言</w:t>
                      </w:r>
                      <w:r w:rsidR="003B7664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程序设计、MySQL</w:t>
                      </w:r>
                      <w:r w:rsidR="003B7664"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数据库</w:t>
                      </w:r>
                      <w:r w:rsidR="003B7664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管理系统、数据结构与算法设计、计算机网络、Java</w:t>
                      </w:r>
                      <w:r w:rsidR="003B7664"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程序</w:t>
                      </w:r>
                      <w:r w:rsidR="003B7664"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设计、</w:t>
                      </w:r>
                    </w:p>
                    <w:p w14:paraId="0D344698" w14:textId="4AEDE7C6" w:rsidR="003B7664" w:rsidRPr="00C152BF" w:rsidRDefault="003B7664" w:rsidP="003B7664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360" w:lineRule="exact"/>
                        <w:textAlignment w:val="baseline"/>
                        <w:rPr>
                          <w:rFonts w:ascii="阿里妈妈方圆体 VF Medium" w:eastAsia="阿里妈妈方圆体 VF Medium" w:hAnsi="阿里妈妈方圆体 VF Medium"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操作系统、Linux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操作</w:t>
                      </w:r>
                      <w:r w:rsidRPr="00C152BF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>系统等等</w:t>
                      </w:r>
                      <w:r w:rsidR="00BE3209">
                        <w:rPr>
                          <w:rFonts w:ascii="阿里妈妈方圆体 VF Medium" w:eastAsia="阿里妈妈方圆体 VF Medium" w:hAnsi="阿里妈妈方圆体 VF Medium" w:cs="Times New Roman" w:hint="eastAsia"/>
                          <w:color w:val="595959" w:themeColor="text1" w:themeTint="A6"/>
                          <w:kern w:val="24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CDB3AE0" wp14:editId="6CE668BB">
                <wp:simplePos x="0" y="0"/>
                <wp:positionH relativeFrom="column">
                  <wp:posOffset>-965348</wp:posOffset>
                </wp:positionH>
                <wp:positionV relativeFrom="paragraph">
                  <wp:posOffset>753746</wp:posOffset>
                </wp:positionV>
                <wp:extent cx="6965315" cy="294640"/>
                <wp:effectExtent l="19050" t="19050" r="6985" b="2921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5315" cy="294640"/>
                          <a:chOff x="1000" y="3618"/>
                          <a:chExt cx="10349" cy="464"/>
                        </a:xfrm>
                      </wpg:grpSpPr>
                      <wps:wsp>
                        <wps:cNvPr id="41" name="直接连接符 4"/>
                        <wps:cNvCnPr/>
                        <wps:spPr>
                          <a:xfrm rot="16200000">
                            <a:off x="7097" y="-406"/>
                            <a:ext cx="0" cy="8504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42" name="组合 6"/>
                        <wpg:cNvGrpSpPr/>
                        <wpg:grpSpPr>
                          <a:xfrm>
                            <a:off x="1000" y="3618"/>
                            <a:ext cx="1966" cy="464"/>
                            <a:chOff x="1000" y="3618"/>
                            <a:chExt cx="1966" cy="464"/>
                          </a:xfrm>
                        </wpg:grpSpPr>
                        <wps:wsp>
                          <wps:cNvPr id="43" name="矩形 17"/>
                          <wps:cNvSpPr/>
                          <wps:spPr>
                            <a:xfrm>
                              <a:off x="1000" y="3628"/>
                              <a:ext cx="1967" cy="455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607A9D"/>
                            </a:solidFill>
                            <a:ln w="38100">
                              <a:solidFill>
                                <a:srgbClr val="F5F6FB"/>
                              </a:solidFill>
                            </a:ln>
                          </wps:spPr>
                          <wps:bodyPr vert="horz" wrap="square" anchor="ctr" upright="1"/>
                        </wps:wsp>
                        <wps:wsp>
                          <wps:cNvPr id="44" name="矩形 27"/>
                          <wps:cNvSpPr/>
                          <wps:spPr>
                            <a:xfrm>
                              <a:off x="1370" y="3618"/>
                              <a:ext cx="1558" cy="45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2E4DFB" w14:textId="77777777" w:rsidR="00891DF9" w:rsidRPr="00891DF9" w:rsidRDefault="00891DF9" w:rsidP="00C152BF">
                                <w:pPr>
                                  <w:pStyle w:val="a9"/>
                                  <w:spacing w:before="0" w:beforeAutospacing="0" w:after="0" w:afterAutospacing="0" w:line="312" w:lineRule="exact"/>
                                  <w:rPr>
                                    <w:rFonts w:ascii="阿里妈妈方圆体 VF SemiBold" w:eastAsia="阿里妈妈方圆体 VF SemiBold" w:hAnsi="阿里妈妈方圆体 VF SemiBold"/>
                                  </w:rPr>
                                </w:pPr>
                                <w:r w:rsidRPr="00891DF9">
                                  <w:rPr>
                                    <w:rFonts w:ascii="阿里妈妈方圆体 VF SemiBold" w:eastAsia="阿里妈妈方圆体 VF SemiBold" w:hAnsi="阿里妈妈方圆体 VF SemiBold" w:cs="Times New Roman" w:hint="eastAsia"/>
                                    <w:b/>
                                    <w:bCs/>
                                    <w:color w:val="FFFFFF"/>
                                    <w:kern w:val="24"/>
                                  </w:rPr>
                                  <w:t>教育背景</w:t>
                                </w:r>
                              </w:p>
                              <w:p w14:paraId="416567A8" w14:textId="2E884791" w:rsidR="00D32E7C" w:rsidRPr="00891DF9" w:rsidRDefault="00D32E7C">
                                <w:pPr>
                                  <w:pStyle w:val="a9"/>
                                  <w:spacing w:before="0" w:beforeAutospacing="0" w:after="0" w:afterAutospacing="0" w:line="312" w:lineRule="exact"/>
                                  <w:jc w:val="center"/>
                                  <w:rPr>
                                    <w:rFonts w:ascii="阿里妈妈方圆体 VF SemiBold" w:eastAsia="阿里妈妈方圆体 VF SemiBold" w:hAnsi="阿里妈妈方圆体 VF SemiBold"/>
                                  </w:rPr>
                                </w:pPr>
                              </w:p>
                            </w:txbxContent>
                          </wps:txbx>
                          <wps:bodyPr vert="horz" wrap="square"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CDB3AE0" id="组合 40" o:spid="_x0000_s1049" style="position:absolute;left:0;text-align:left;margin-left:-76pt;margin-top:59.35pt;width:548.45pt;height:23.2pt;z-index:251670528;mso-width-relative:margin" coordorigin="1000,3618" coordsize="10349,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">
                <v:line id="直接连接符 4" o:spid="_x0000_s1050" style="position:absolute;rotation:-90;visibility:visible;mso-wrap-style:square" from="7097,-406" to="7097,8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" strokecolor="#d8d8d8 [2732]" strokeweight="1.5pt">
                  <v:stroke joinstyle="miter"/>
                </v:line>
                <v:group id="组合 6" o:spid="_x0000_s1051" style="position:absolute;left:1000;top:3618;width:1966;height:464" coordorigin="1000,3618" coordsize="1966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oundrect id="矩形 17" o:spid="_x0000_s1052" style="position:absolute;left:1000;top:3628;width:1967;height:45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" fillcolor="#607a9d" strokecolor="#f5f6fb" strokeweight="3pt"/>
                  <v:rect id="矩形 27" o:spid="_x0000_s1053" style="position:absolute;left:1370;top:3618;width:1558;height: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D12wwAAANsAAAAPAAAAZHJzL2Rvd25yZXYueG1sRI9PawIx&#10;FMTvBb9DeIK3mq1I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cFw9dsMAAADbAAAADwAA&#10;AAAAAAAAAAAAAAAHAgAAZHJzL2Rvd25yZXYueG1sUEsFBgAAAAADAAMAtwAAAPcCAAAAAA==&#10;" filled="f" stroked="f" strokeweight="1pt">
                    <v:textbox>
                      <w:txbxContent>
                        <w:p w14:paraId="3D2E4DFB" w14:textId="77777777" w:rsidR="00891DF9" w:rsidRPr="00891DF9" w:rsidRDefault="00891DF9" w:rsidP="00C152BF">
                          <w:pPr>
                            <w:pStyle w:val="a9"/>
                            <w:spacing w:before="0" w:beforeAutospacing="0" w:after="0" w:afterAutospacing="0" w:line="312" w:lineRule="exact"/>
                            <w:rPr>
                              <w:rFonts w:ascii="阿里妈妈方圆体 VF SemiBold" w:eastAsia="阿里妈妈方圆体 VF SemiBold" w:hAnsi="阿里妈妈方圆体 VF SemiBold"/>
                            </w:rPr>
                          </w:pPr>
                          <w:r w:rsidRPr="00891DF9">
                            <w:rPr>
                              <w:rFonts w:ascii="阿里妈妈方圆体 VF SemiBold" w:eastAsia="阿里妈妈方圆体 VF SemiBold" w:hAnsi="阿里妈妈方圆体 VF SemiBold" w:cs="Times New Roman" w:hint="eastAsia"/>
                              <w:b/>
                              <w:bCs/>
                              <w:color w:val="FFFFFF"/>
                              <w:kern w:val="24"/>
                            </w:rPr>
                            <w:t>教育背景</w:t>
                          </w:r>
                        </w:p>
                        <w:p w14:paraId="416567A8" w14:textId="2E884791" w:rsidR="00D32E7C" w:rsidRPr="00891DF9" w:rsidRDefault="00D32E7C">
                          <w:pPr>
                            <w:pStyle w:val="a9"/>
                            <w:spacing w:before="0" w:beforeAutospacing="0" w:after="0" w:afterAutospacing="0" w:line="312" w:lineRule="exact"/>
                            <w:jc w:val="center"/>
                            <w:rPr>
                              <w:rFonts w:ascii="阿里妈妈方圆体 VF SemiBold" w:eastAsia="阿里妈妈方圆体 VF SemiBold" w:hAnsi="阿里妈妈方圆体 VF SemiBold"/>
                            </w:rPr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0A84940" wp14:editId="04F0DC2C">
                <wp:simplePos x="0" y="0"/>
                <wp:positionH relativeFrom="column">
                  <wp:posOffset>2308860</wp:posOffset>
                </wp:positionH>
                <wp:positionV relativeFrom="paragraph">
                  <wp:posOffset>-301625</wp:posOffset>
                </wp:positionV>
                <wp:extent cx="2278380" cy="1263015"/>
                <wp:effectExtent l="0" t="0" r="0" b="0"/>
                <wp:wrapNone/>
                <wp:docPr id="6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78380" cy="1263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3ECFCD53" w14:textId="78DFCAA5" w:rsidR="00D32E7C" w:rsidRPr="00C152BF" w:rsidRDefault="00B22655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8" w:lineRule="auto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手机：  </w:t>
                            </w:r>
                            <w:r w:rsidR="00891DF9"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15083924625</w:t>
                            </w:r>
                          </w:p>
                          <w:p w14:paraId="4504C131" w14:textId="4261AA52" w:rsidR="00D32E7C" w:rsidRPr="00C152BF" w:rsidRDefault="00B22655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8" w:lineRule="auto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邮箱：  </w:t>
                            </w:r>
                            <w:r w:rsidR="00891DF9" w:rsidRPr="00C152BF"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179621078</w:t>
                            </w: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@qq.com</w:t>
                            </w:r>
                          </w:p>
                          <w:p w14:paraId="256F3EEE" w14:textId="1D69D726" w:rsidR="00D32E7C" w:rsidRDefault="00B22655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8" w:lineRule="auto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 xml:space="preserve">地址：  </w:t>
                            </w:r>
                            <w:r w:rsidR="003B7664" w:rsidRPr="00C152BF">
                              <w:rPr>
                                <w:rFonts w:ascii="阿里妈妈方圆体 VF SemiBold" w:eastAsia="阿里妈妈方圆体 VF SemiBold" w:hAnsi="阿里妈妈方圆体 VF SemiBold" w:cs="Times New Roman" w:hint="eastAsia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  <w:t>江西省赣州市</w:t>
                            </w:r>
                          </w:p>
                          <w:p w14:paraId="006FA1C7" w14:textId="7D302129" w:rsidR="00BE3209" w:rsidRPr="00C152BF" w:rsidRDefault="00BE3209">
                            <w:pPr>
                              <w:pStyle w:val="a9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288" w:lineRule="auto"/>
                              <w:textAlignment w:val="baseline"/>
                              <w:rPr>
                                <w:rFonts w:ascii="阿里妈妈方圆体 VF SemiBold" w:eastAsia="阿里妈妈方圆体 VF SemiBold" w:hAnsi="阿里妈妈方圆体 VF SemiBold" w:cs="Times New Roman"/>
                                <w:color w:val="595959" w:themeColor="text1" w:themeTint="A6"/>
                                <w:kern w:val="24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vert="horz" wrap="square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A84940" id="_x0000_s1054" style="position:absolute;left:0;text-align:left;margin-left:181.8pt;margin-top:-23.75pt;width:179.4pt;height:99.4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" filled="f" stroked="f">
                <v:textbox>
                  <w:txbxContent>
                    <w:p w14:paraId="3ECFCD53" w14:textId="78DFCAA5" w:rsidR="00D32E7C" w:rsidRPr="00C152BF" w:rsidRDefault="00B22655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8" w:lineRule="auto"/>
                        <w:textAlignment w:val="baseline"/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手机：  </w:t>
                      </w:r>
                      <w:r w:rsidR="00891DF9"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15083924625</w:t>
                      </w:r>
                    </w:p>
                    <w:p w14:paraId="4504C131" w14:textId="4261AA52" w:rsidR="00D32E7C" w:rsidRPr="00C152BF" w:rsidRDefault="00B22655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8" w:lineRule="auto"/>
                        <w:textAlignment w:val="baseline"/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邮箱：  </w:t>
                      </w:r>
                      <w:r w:rsidR="00891DF9" w:rsidRPr="00C152BF"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179621078</w:t>
                      </w: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@qq.com</w:t>
                      </w:r>
                    </w:p>
                    <w:p w14:paraId="256F3EEE" w14:textId="1D69D726" w:rsidR="00D32E7C" w:rsidRDefault="00B22655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8" w:lineRule="auto"/>
                        <w:textAlignment w:val="baseline"/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  <w:r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 xml:space="preserve">地址：  </w:t>
                      </w:r>
                      <w:r w:rsidR="003B7664" w:rsidRPr="00C152BF">
                        <w:rPr>
                          <w:rFonts w:ascii="阿里妈妈方圆体 VF SemiBold" w:eastAsia="阿里妈妈方圆体 VF SemiBold" w:hAnsi="阿里妈妈方圆体 VF SemiBold" w:cs="Times New Roman" w:hint="eastAsia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  <w:t>江西省赣州市</w:t>
                      </w:r>
                    </w:p>
                    <w:p w14:paraId="006FA1C7" w14:textId="7D302129" w:rsidR="00BE3209" w:rsidRPr="00C152BF" w:rsidRDefault="00BE3209">
                      <w:pPr>
                        <w:pStyle w:val="a9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288" w:lineRule="auto"/>
                        <w:textAlignment w:val="baseline"/>
                        <w:rPr>
                          <w:rFonts w:ascii="阿里妈妈方圆体 VF SemiBold" w:eastAsia="阿里妈妈方圆体 VF SemiBold" w:hAnsi="阿里妈妈方圆体 VF SemiBold" w:cs="Times New Roman"/>
                          <w:color w:val="595959" w:themeColor="text1" w:themeTint="A6"/>
                          <w:kern w:val="24"/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2FF8228C" wp14:editId="0C2C883B">
                <wp:simplePos x="0" y="0"/>
                <wp:positionH relativeFrom="column">
                  <wp:posOffset>-941070</wp:posOffset>
                </wp:positionH>
                <wp:positionV relativeFrom="paragraph">
                  <wp:posOffset>-488481</wp:posOffset>
                </wp:positionV>
                <wp:extent cx="6965315" cy="294640"/>
                <wp:effectExtent l="19050" t="19050" r="6985" b="1016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5315" cy="294640"/>
                          <a:chOff x="1000" y="3618"/>
                          <a:chExt cx="10349" cy="465"/>
                        </a:xfrm>
                      </wpg:grpSpPr>
                      <wps:wsp>
                        <wps:cNvPr id="58" name="直接连接符 4"/>
                        <wps:cNvCnPr/>
                        <wps:spPr>
                          <a:xfrm rot="16200000">
                            <a:off x="7097" y="-406"/>
                            <a:ext cx="0" cy="8504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59" name="组合 6"/>
                        <wpg:cNvGrpSpPr/>
                        <wpg:grpSpPr>
                          <a:xfrm>
                            <a:off x="1000" y="3618"/>
                            <a:ext cx="1967" cy="465"/>
                            <a:chOff x="1000" y="3618"/>
                            <a:chExt cx="1967" cy="465"/>
                          </a:xfrm>
                        </wpg:grpSpPr>
                        <wps:wsp>
                          <wps:cNvPr id="60" name="矩形 17"/>
                          <wps:cNvSpPr/>
                          <wps:spPr>
                            <a:xfrm>
                              <a:off x="1000" y="3628"/>
                              <a:ext cx="1967" cy="455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607A9D"/>
                            </a:solidFill>
                            <a:ln w="38100">
                              <a:solidFill>
                                <a:srgbClr val="F5F6FB"/>
                              </a:solidFill>
                            </a:ln>
                          </wps:spPr>
                          <wps:bodyPr vert="horz" wrap="square" anchor="ctr" upright="1"/>
                        </wps:wsp>
                        <wps:wsp>
                          <wps:cNvPr id="61" name="矩形 27"/>
                          <wps:cNvSpPr/>
                          <wps:spPr>
                            <a:xfrm>
                              <a:off x="1370" y="3618"/>
                              <a:ext cx="1558" cy="45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578135" w14:textId="77777777" w:rsidR="00D32E7C" w:rsidRPr="00891DF9" w:rsidRDefault="00B22655" w:rsidP="00C152BF">
                                <w:pPr>
                                  <w:pStyle w:val="a9"/>
                                  <w:spacing w:before="0" w:beforeAutospacing="0" w:after="0" w:afterAutospacing="0" w:line="312" w:lineRule="exact"/>
                                  <w:rPr>
                                    <w:rFonts w:ascii="阿里妈妈方圆体 VF SemiBold" w:eastAsia="阿里妈妈方圆体 VF SemiBold" w:hAnsi="阿里妈妈方圆体 VF SemiBold" w:cs="Times New Roman"/>
                                    <w:b/>
                                    <w:bCs/>
                                    <w:color w:val="FFFFFF"/>
                                    <w:kern w:val="24"/>
                                  </w:rPr>
                                </w:pPr>
                                <w:r w:rsidRPr="00891DF9">
                                  <w:rPr>
                                    <w:rFonts w:ascii="阿里妈妈方圆体 VF SemiBold" w:eastAsia="阿里妈妈方圆体 VF SemiBold" w:hAnsi="阿里妈妈方圆体 VF SemiBold" w:cs="Times New Roman" w:hint="eastAsia"/>
                                    <w:b/>
                                    <w:bCs/>
                                    <w:color w:val="FFFFFF"/>
                                    <w:kern w:val="24"/>
                                  </w:rPr>
                                  <w:t>基本信息</w:t>
                                </w:r>
                              </w:p>
                            </w:txbxContent>
                          </wps:txbx>
                          <wps:bodyPr vert="horz" wrap="square"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FF8228C" id="组合 57" o:spid="_x0000_s1055" style="position:absolute;left:0;text-align:left;margin-left:-74.1pt;margin-top:-38.45pt;width:548.45pt;height:23.2pt;z-index:251709440;mso-width-relative:margin" coordorigin="1000,3618" coordsize="10349,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">
                <v:line id="直接连接符 4" o:spid="_x0000_s1056" style="position:absolute;rotation:-90;visibility:visible;mso-wrap-style:square" from="7097,-406" to="7097,8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" strokecolor="#d8d8d8 [2732]" strokeweight="1.5pt">
                  <v:stroke joinstyle="miter"/>
                </v:line>
                <v:group id="组合 6" o:spid="_x0000_s1057" style="position:absolute;left:1000;top:3618;width:1967;height:465" coordorigin="1000,3618" coordsize="1967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oundrect id="矩形 17" o:spid="_x0000_s1058" style="position:absolute;left:1000;top:3628;width:1967;height:45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" fillcolor="#607a9d" strokecolor="#f5f6fb" strokeweight="3pt"/>
                  <v:rect id="矩形 27" o:spid="_x0000_s1059" style="position:absolute;left:1370;top:3618;width:1558;height: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" filled="f" stroked="f" strokeweight="1pt">
                    <v:textbox>
                      <w:txbxContent>
                        <w:p w14:paraId="73578135" w14:textId="77777777" w:rsidR="00D32E7C" w:rsidRPr="00891DF9" w:rsidRDefault="00B22655" w:rsidP="00C152BF">
                          <w:pPr>
                            <w:pStyle w:val="a9"/>
                            <w:spacing w:before="0" w:beforeAutospacing="0" w:after="0" w:afterAutospacing="0" w:line="312" w:lineRule="exact"/>
                            <w:rPr>
                              <w:rFonts w:ascii="阿里妈妈方圆体 VF SemiBold" w:eastAsia="阿里妈妈方圆体 VF SemiBold" w:hAnsi="阿里妈妈方圆体 VF SemiBold" w:cs="Times New Roman"/>
                              <w:b/>
                              <w:bCs/>
                              <w:color w:val="FFFFFF"/>
                              <w:kern w:val="24"/>
                            </w:rPr>
                          </w:pPr>
                          <w:r w:rsidRPr="00891DF9">
                            <w:rPr>
                              <w:rFonts w:ascii="阿里妈妈方圆体 VF SemiBold" w:eastAsia="阿里妈妈方圆体 VF SemiBold" w:hAnsi="阿里妈妈方圆体 VF SemiBold" w:cs="Times New Roman" w:hint="eastAsia"/>
                              <w:b/>
                              <w:bCs/>
                              <w:color w:val="FFFFFF"/>
                              <w:kern w:val="24"/>
                            </w:rPr>
                            <w:t>基本信息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70FE4382" wp14:editId="6D0EC4E2">
                <wp:simplePos x="0" y="0"/>
                <wp:positionH relativeFrom="column">
                  <wp:posOffset>2045169</wp:posOffset>
                </wp:positionH>
                <wp:positionV relativeFrom="paragraph">
                  <wp:posOffset>-876411</wp:posOffset>
                </wp:positionV>
                <wp:extent cx="1550505" cy="572494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505" cy="57249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17C0703B" w14:textId="29124A9B" w:rsidR="00891DF9" w:rsidRPr="00891DF9" w:rsidRDefault="00891DF9">
                            <w:pPr>
                              <w:rPr>
                                <w:rFonts w:ascii="阿里妈妈方圆体 VF SemiBold" w:eastAsia="阿里妈妈方圆体 VF SemiBold" w:hAnsi="阿里妈妈方圆体 VF SemiBold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891DF9">
                              <w:rPr>
                                <w:rFonts w:ascii="阿里妈妈方圆体 VF SemiBold" w:eastAsia="阿里妈妈方圆体 VF SemiBold" w:hAnsi="阿里妈妈方圆体 VF SemiBold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求职简历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E4382" id="_x0000_s1060" type="#_x0000_t202" style="position:absolute;left:0;text-align:left;margin-left:161.05pt;margin-top:-69pt;width:122.1pt;height:45.1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" filled="f" stroked="f">
                <v:textbox>
                  <w:txbxContent>
                    <w:p w14:paraId="17C0703B" w14:textId="29124A9B" w:rsidR="00891DF9" w:rsidRPr="00891DF9" w:rsidRDefault="00891DF9">
                      <w:pPr>
                        <w:rPr>
                          <w:rFonts w:ascii="阿里妈妈方圆体 VF SemiBold" w:eastAsia="阿里妈妈方圆体 VF SemiBold" w:hAnsi="阿里妈妈方圆体 VF SemiBold"/>
                          <w:b/>
                          <w:bCs/>
                          <w:sz w:val="44"/>
                          <w:szCs w:val="48"/>
                        </w:rPr>
                      </w:pPr>
                      <w:r w:rsidRPr="00891DF9">
                        <w:rPr>
                          <w:rFonts w:ascii="阿里妈妈方圆体 VF SemiBold" w:eastAsia="阿里妈妈方圆体 VF SemiBold" w:hAnsi="阿里妈妈方圆体 VF SemiBold" w:hint="eastAsia"/>
                          <w:b/>
                          <w:bCs/>
                          <w:sz w:val="44"/>
                          <w:szCs w:val="48"/>
                        </w:rPr>
                        <w:t>求职简历</w:t>
                      </w:r>
                    </w:p>
                  </w:txbxContent>
                </v:textbox>
              </v:shape>
            </w:pict>
          </mc:Fallback>
        </mc:AlternateContent>
      </w:r>
      <w:r w:rsidR="00BE3209"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283456" behindDoc="1" locked="0" layoutInCell="1" allowOverlap="1" wp14:anchorId="065CC29B" wp14:editId="7AA164C9">
                <wp:simplePos x="0" y="0"/>
                <wp:positionH relativeFrom="column">
                  <wp:posOffset>-1245235</wp:posOffset>
                </wp:positionH>
                <wp:positionV relativeFrom="paragraph">
                  <wp:posOffset>-2788621</wp:posOffset>
                </wp:positionV>
                <wp:extent cx="7722870" cy="12618720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2870" cy="12618720"/>
                        </a:xfrm>
                        <a:prstGeom prst="rect">
                          <a:avLst/>
                        </a:prstGeom>
                        <a:solidFill>
                          <a:srgbClr val="F5F6F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CE42A" id="矩形 7" o:spid="_x0000_s1026" style="position:absolute;left:0;text-align:left;margin-left:-98.05pt;margin-top:-219.6pt;width:608.1pt;height:993.6pt;z-index:-25203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" fillcolor="#f5f6fb" stroked="f" strokeweight="2pt"/>
            </w:pict>
          </mc:Fallback>
        </mc:AlternateContent>
      </w:r>
      <w:r w:rsidR="00891DF9" w:rsidRPr="0024350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213824" behindDoc="1" locked="0" layoutInCell="1" allowOverlap="1" wp14:anchorId="26E4CDF8" wp14:editId="78A9315E">
                <wp:simplePos x="0" y="0"/>
                <wp:positionH relativeFrom="column">
                  <wp:posOffset>-503747</wp:posOffset>
                </wp:positionH>
                <wp:positionV relativeFrom="paragraph">
                  <wp:posOffset>-143055</wp:posOffset>
                </wp:positionV>
                <wp:extent cx="0" cy="9377752"/>
                <wp:effectExtent l="0" t="0" r="38100" b="33020"/>
                <wp:wrapNone/>
                <wp:docPr id="33" name="直接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77752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61A8E7" id="直接连接符 33" o:spid="_x0000_s1026" style="position:absolute;left:0;text-align:left;z-index:-25210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39.65pt,-11.25pt" to="-39.65pt,7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" strokecolor="#d8d8d8 [2732]" strokeweight="1.5pt">
                <v:stroke joinstyle="miter"/>
              </v:line>
            </w:pict>
          </mc:Fallback>
        </mc:AlternateContent>
      </w:r>
      <w:r w:rsidR="00B22655" w:rsidRPr="0024350A">
        <w:rPr>
          <w:rFonts w:hint="eastAsia"/>
          <w:i/>
          <w:iCs/>
        </w:rPr>
        <w:t xml:space="preserve">  </w:t>
      </w:r>
    </w:p>
    <w:sectPr w:rsidR="00D32E7C" w:rsidRPr="0024350A">
      <w:pgSz w:w="11906" w:h="16838"/>
      <w:pgMar w:top="1440" w:right="1800" w:bottom="1440" w:left="1800" w:header="851" w:footer="992" w:gutter="0"/>
      <w:cols w:space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ACD4E" w14:textId="77777777" w:rsidR="00022B05" w:rsidRDefault="00022B05" w:rsidP="00BE1D57">
      <w:r>
        <w:separator/>
      </w:r>
    </w:p>
  </w:endnote>
  <w:endnote w:type="continuationSeparator" w:id="0">
    <w:p w14:paraId="1844E03A" w14:textId="77777777" w:rsidR="00022B05" w:rsidRDefault="00022B05" w:rsidP="00BE1D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阿里妈妈方圆体 VF Medium">
    <w:panose1 w:val="00000000000000000000"/>
    <w:charset w:val="86"/>
    <w:family w:val="auto"/>
    <w:pitch w:val="variable"/>
    <w:sig w:usb0="00000003" w:usb1="080F0000" w:usb2="00000010" w:usb3="00000000" w:csb0="00040001" w:csb1="00000000"/>
    <w:embedRegular r:id="rId1" w:subsetted="1" w:fontKey="{BCCF2812-0C64-456F-9080-F4E0E9F1E55E}"/>
    <w:embedBold r:id="rId2" w:subsetted="1" w:fontKey="{5C1CFEF4-7585-4878-AC16-DA79109D822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Italic r:id="rId3" w:subsetted="1" w:fontKey="{D385CD54-D34D-401B-B3AF-1DA01638C63D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阿里妈妈方圆体 VF SemiBold">
    <w:panose1 w:val="00000000000000000000"/>
    <w:charset w:val="86"/>
    <w:family w:val="auto"/>
    <w:pitch w:val="variable"/>
    <w:sig w:usb0="00000003" w:usb1="080F0000" w:usb2="00000010" w:usb3="00000000" w:csb0="00040001" w:csb1="00000000"/>
    <w:embedRegular r:id="rId4" w:subsetted="1" w:fontKey="{C52B559E-0D66-4AA8-9B4B-8F76EC3A9DA3}"/>
    <w:embedBold r:id="rId5" w:subsetted="1" w:fontKey="{53B9B533-EDAF-4ACD-973B-9D8E267A8961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6" w:subsetted="1" w:fontKey="{2038F731-2D03-4D33-914F-32FDF7A1501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9104C0" w14:textId="77777777" w:rsidR="00022B05" w:rsidRDefault="00022B05" w:rsidP="00BE1D57">
      <w:r>
        <w:separator/>
      </w:r>
    </w:p>
  </w:footnote>
  <w:footnote w:type="continuationSeparator" w:id="0">
    <w:p w14:paraId="5203C637" w14:textId="77777777" w:rsidR="00022B05" w:rsidRDefault="00022B05" w:rsidP="00BE1D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44BD0"/>
    <w:multiLevelType w:val="hybridMultilevel"/>
    <w:tmpl w:val="1F50A282"/>
    <w:lvl w:ilvl="0" w:tplc="F0EAE170">
      <w:numFmt w:val="bullet"/>
      <w:lvlText w:val="-"/>
      <w:lvlJc w:val="left"/>
      <w:pPr>
        <w:ind w:left="360" w:hanging="360"/>
      </w:pPr>
      <w:rPr>
        <w:rFonts w:ascii="阿里妈妈方圆体 VF Medium" w:eastAsia="阿里妈妈方圆体 VF Medium" w:hAnsi="阿里妈妈方圆体 VF Mediu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CD36DAC"/>
    <w:multiLevelType w:val="hybridMultilevel"/>
    <w:tmpl w:val="C47090B6"/>
    <w:lvl w:ilvl="0" w:tplc="218C6F0E">
      <w:start w:val="1"/>
      <w:numFmt w:val="bullet"/>
      <w:suff w:val="space"/>
      <w:lvlText w:val=""/>
      <w:lvlJc w:val="left"/>
      <w:pPr>
        <w:ind w:left="17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595A5554"/>
    <w:multiLevelType w:val="singleLevel"/>
    <w:tmpl w:val="595A555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595A56A1"/>
    <w:multiLevelType w:val="singleLevel"/>
    <w:tmpl w:val="595A56A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595A5B80"/>
    <w:multiLevelType w:val="singleLevel"/>
    <w:tmpl w:val="595A5B8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7D062278"/>
    <w:multiLevelType w:val="hybridMultilevel"/>
    <w:tmpl w:val="8D185646"/>
    <w:lvl w:ilvl="0" w:tplc="47448DBA">
      <w:numFmt w:val="bullet"/>
      <w:lvlText w:val="-"/>
      <w:lvlJc w:val="left"/>
      <w:pPr>
        <w:ind w:left="360" w:hanging="360"/>
      </w:pPr>
      <w:rPr>
        <w:rFonts w:ascii="阿里妈妈方圆体 VF Medium" w:eastAsia="阿里妈妈方圆体 VF Medium" w:hAnsi="阿里妈妈方圆体 VF Medium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saveSubsetFonts/>
  <w:bordersDoNotSurroundHeader/>
  <w:bordersDoNotSurroundFooter/>
  <w:proofState w:spelling="clean"/>
  <w:attachedTemplate r:id="rId1"/>
  <w:defaultTabStop w:val="420"/>
  <w:drawingGridHorizontalSpacing w:val="210"/>
  <w:drawingGridVerticalSpacing w:val="156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06C21AA"/>
    <w:rsid w:val="00022B05"/>
    <w:rsid w:val="000333EE"/>
    <w:rsid w:val="000A610C"/>
    <w:rsid w:val="000C233C"/>
    <w:rsid w:val="00157D6F"/>
    <w:rsid w:val="001B3D30"/>
    <w:rsid w:val="001E3984"/>
    <w:rsid w:val="0024350A"/>
    <w:rsid w:val="00256650"/>
    <w:rsid w:val="002B000F"/>
    <w:rsid w:val="002C3E31"/>
    <w:rsid w:val="00331FF1"/>
    <w:rsid w:val="0035056B"/>
    <w:rsid w:val="0038286D"/>
    <w:rsid w:val="003A11E3"/>
    <w:rsid w:val="003A550E"/>
    <w:rsid w:val="003A7D9D"/>
    <w:rsid w:val="003B7664"/>
    <w:rsid w:val="003E4027"/>
    <w:rsid w:val="005E1588"/>
    <w:rsid w:val="00607C27"/>
    <w:rsid w:val="006C6555"/>
    <w:rsid w:val="007C73EC"/>
    <w:rsid w:val="00846E68"/>
    <w:rsid w:val="00891DF9"/>
    <w:rsid w:val="00910C9C"/>
    <w:rsid w:val="00931EE2"/>
    <w:rsid w:val="00A45395"/>
    <w:rsid w:val="00A552C6"/>
    <w:rsid w:val="00B22655"/>
    <w:rsid w:val="00BD2C1D"/>
    <w:rsid w:val="00BE1D57"/>
    <w:rsid w:val="00BE3209"/>
    <w:rsid w:val="00C152BF"/>
    <w:rsid w:val="00C25F89"/>
    <w:rsid w:val="00C80541"/>
    <w:rsid w:val="00D32E7C"/>
    <w:rsid w:val="00DD38F3"/>
    <w:rsid w:val="00E721BE"/>
    <w:rsid w:val="00EA0C8A"/>
    <w:rsid w:val="00EB11FD"/>
    <w:rsid w:val="00F52E7C"/>
    <w:rsid w:val="00FB52AF"/>
    <w:rsid w:val="03B701BF"/>
    <w:rsid w:val="040C152C"/>
    <w:rsid w:val="08C06DC6"/>
    <w:rsid w:val="0E4675B8"/>
    <w:rsid w:val="0E6A52AF"/>
    <w:rsid w:val="137B4336"/>
    <w:rsid w:val="15314CCD"/>
    <w:rsid w:val="156E2939"/>
    <w:rsid w:val="1622425A"/>
    <w:rsid w:val="1A9D4D06"/>
    <w:rsid w:val="1DCE2A7B"/>
    <w:rsid w:val="23270C6D"/>
    <w:rsid w:val="25603F39"/>
    <w:rsid w:val="2749705A"/>
    <w:rsid w:val="2DEC7260"/>
    <w:rsid w:val="3FF15949"/>
    <w:rsid w:val="49440B9D"/>
    <w:rsid w:val="52345C67"/>
    <w:rsid w:val="56D935D1"/>
    <w:rsid w:val="597A6A67"/>
    <w:rsid w:val="5AEE0DCD"/>
    <w:rsid w:val="606C21AA"/>
    <w:rsid w:val="61506B07"/>
    <w:rsid w:val="670B3B5B"/>
    <w:rsid w:val="76C11661"/>
    <w:rsid w:val="779B6CBA"/>
    <w:rsid w:val="77B111E8"/>
    <w:rsid w:val="77E81E48"/>
    <w:rsid w:val="78E800EB"/>
    <w:rsid w:val="7C360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4FAC0C6"/>
  <w15:docId w15:val="{5465EA15-A60E-4206-BB3C-7ACDB3CAF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dao\AppData\Roaming\kingsoft\office6\templates\download\&#40664;&#35748;\&#31616;&#21382;-&#31616;&#33268;&#31616;&#21382;&#27714;&#32844;&#31616;&#21382;&#24212;&#23626;&#29983;&#31616;&#21382;&#26368;&#26032;&#31616;&#21382;&#21019;&#24847;&#31616;&#21382;.doc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简历-简致简历求职简历应届生简历最新简历创意简历.docx</Template>
  <TotalTime>281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kedao</dc:creator>
  <cp:lastModifiedBy>。 森</cp:lastModifiedBy>
  <cp:revision>17</cp:revision>
  <cp:lastPrinted>2024-07-05T14:51:00Z</cp:lastPrinted>
  <dcterms:created xsi:type="dcterms:W3CDTF">2017-07-02T12:17:00Z</dcterms:created>
  <dcterms:modified xsi:type="dcterms:W3CDTF">2024-07-06T02:24:00Z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